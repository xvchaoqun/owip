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2BF9B97C" w14:textId="77777777" w:rsidR="00F43419" w:rsidRDefault="00F43419">
      <w:pPr>
        <w:jc w:val="center"/>
        <w:rPr>
          <w:b/>
          <w:bCs/>
          <w:spacing w:val="60"/>
          <w:sz w:val="44"/>
        </w:rPr>
      </w:pPr>
      <w:r>
        <w:rPr>
          <w:rFonts w:hint="eastAsia"/>
          <w:b/>
          <w:bCs/>
          <w:spacing w:val="60"/>
          <w:sz w:val="44"/>
        </w:rPr>
        <w:t>干部任免审批表</w:t>
      </w:r>
    </w:p>
    <w:tbl>
      <w:tblPr>
        <w:tblW w:w="0pt" w:type="dxa"/>
        <w:jc w:val="center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1289"/>
        <w:gridCol w:w="871"/>
        <w:gridCol w:w="389"/>
        <w:gridCol w:w="1260"/>
        <w:gridCol w:w="1260"/>
        <w:gridCol w:w="1440"/>
        <w:gridCol w:w="180"/>
        <w:gridCol w:w="1771"/>
        <w:gridCol w:w="1800"/>
      </w:tblGrid>
      <w:tr w:rsidR="0060451C" w14:paraId="24A74F8D" w14:textId="77777777">
        <w:trPr>
          <w:cantSplit/>
          <w:trHeight w:hRule="exact" w:val="624"/>
          <w:jc w:val="center"/>
        </w:trPr>
        <w:tc>
          <w:tcPr>
            <w:tcW w:w="64.45pt" w:type="dxa"/>
            <w:vAlign w:val="center"/>
          </w:tcPr>
          <w:p w14:paraId="264DA550" w14:textId="77777777" w:rsidR="0060451C" w:rsidRDefault="0060451C">
            <w:pPr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63pt" w:type="dxa"/>
            <w:gridSpan w:val="2"/>
            <w:vAlign w:val="center"/>
          </w:tcPr>
          <w:p w14:paraId="0BCBAAAF" w14:textId="114422C7" w:rsidR="0060451C" w:rsidRDefault="0060451C" w:rsidP="00BC6FD1">
            <w:pPr>
              <w:jc w:val="center"/>
            </w:pPr>
            <w:bookmarkStart w:id="0" w:name="A0101_1"/>
            <w:bookmarkEnd w:id="0"/>
          </w:p>
        </w:tc>
        <w:tc>
          <w:tcPr>
            <w:tcW w:w="63pt" w:type="dxa"/>
            <w:vAlign w:val="center"/>
          </w:tcPr>
          <w:p w14:paraId="1F5FAD07" w14:textId="77777777" w:rsidR="0060451C" w:rsidRPr="00D9330F" w:rsidRDefault="0060451C">
            <w:pPr>
              <w:jc w:val="center"/>
              <w:rPr>
                <w:color w:val="000000"/>
              </w:rPr>
            </w:pPr>
            <w:r w:rsidRPr="00D9330F">
              <w:rPr>
                <w:rFonts w:hint="eastAsia"/>
                <w:color w:val="000000"/>
              </w:rPr>
              <w:t>性</w:t>
            </w:r>
            <w:r w:rsidRPr="00D9330F">
              <w:rPr>
                <w:rFonts w:hint="eastAsia"/>
                <w:color w:val="000000"/>
              </w:rPr>
              <w:t xml:space="preserve">  </w:t>
            </w:r>
            <w:r w:rsidRPr="00D9330F">
              <w:rPr>
                <w:rFonts w:hint="eastAsia"/>
                <w:color w:val="000000"/>
              </w:rPr>
              <w:t>别</w:t>
            </w:r>
          </w:p>
        </w:tc>
        <w:tc>
          <w:tcPr>
            <w:tcW w:w="63pt" w:type="dxa"/>
            <w:vAlign w:val="center"/>
          </w:tcPr>
          <w:p w14:paraId="347DBAE3" w14:textId="0BC7207D" w:rsidR="0060451C" w:rsidRDefault="0060451C" w:rsidP="00BC6FD1">
            <w:pPr>
              <w:jc w:val="center"/>
            </w:pPr>
            <w:bookmarkStart w:id="1" w:name="A0104_2"/>
            <w:bookmarkEnd w:id="1"/>
          </w:p>
        </w:tc>
        <w:tc>
          <w:tcPr>
            <w:tcW w:w="81pt" w:type="dxa"/>
            <w:gridSpan w:val="2"/>
            <w:vAlign w:val="center"/>
          </w:tcPr>
          <w:p w14:paraId="56776C08" w14:textId="77777777" w:rsidR="0060451C" w:rsidRDefault="0060451C">
            <w:pPr>
              <w:jc w:val="center"/>
            </w:pPr>
            <w:r>
              <w:rPr>
                <w:rFonts w:hint="eastAsia"/>
              </w:rPr>
              <w:t>出生年月</w:t>
            </w:r>
          </w:p>
          <w:p w14:paraId="3E785961" w14:textId="77777777" w:rsidR="0060451C" w:rsidRDefault="0060451C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岁）</w:t>
            </w:r>
          </w:p>
        </w:tc>
        <w:tc>
          <w:tcPr>
            <w:tcW w:w="88.55pt" w:type="dxa"/>
            <w:vAlign w:val="center"/>
          </w:tcPr>
          <w:p w14:paraId="528B8191" w14:textId="32366344" w:rsidR="0050470B" w:rsidRDefault="0050470B" w:rsidP="00E759EF">
            <w:pPr>
              <w:jc w:val="center"/>
            </w:pPr>
            <w:bookmarkStart w:id="2" w:name="A0107_3"/>
            <w:bookmarkEnd w:id="2"/>
          </w:p>
        </w:tc>
        <w:tc>
          <w:tcPr>
            <w:tcW w:w="90pt" w:type="dxa"/>
            <w:vMerge w:val="restart"/>
            <w:vAlign w:val="center"/>
          </w:tcPr>
          <w:p w14:paraId="4CF66C58" w14:textId="6E72BC3F" w:rsidR="0060451C" w:rsidRPr="00514A13" w:rsidRDefault="003339D8">
            <w:pPr>
              <w:jc w:val="center"/>
            </w:pPr>
            <w:bookmarkStart w:id="3" w:name="P0192A_12"/>
            <w:bookmarkEnd w:id="3"/>
            <w:r>
              <w:rPr>
                <w:noProof/>
              </w:rPr>
              <w:drawing>
                <wp:inline distT="0" distB="0" distL="0" distR="0" wp14:anchorId="4F743FED" wp14:editId="612FCE69">
                  <wp:extent cx="981075" cy="981075"/>
                  <wp:effectExtent l="0" t="0" r="0" b="0"/>
                  <wp:docPr id="1" name="图片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51C" w14:paraId="53480553" w14:textId="77777777">
        <w:trPr>
          <w:cantSplit/>
          <w:trHeight w:hRule="exact" w:val="624"/>
          <w:jc w:val="center"/>
        </w:trPr>
        <w:tc>
          <w:tcPr>
            <w:tcW w:w="64.45pt" w:type="dxa"/>
            <w:vAlign w:val="center"/>
          </w:tcPr>
          <w:p w14:paraId="41A3970F" w14:textId="77777777" w:rsidR="0060451C" w:rsidRDefault="0060451C">
            <w:pPr>
              <w:jc w:val="center"/>
            </w:pPr>
            <w:r>
              <w:rPr>
                <w:rFonts w:hint="eastAsia"/>
              </w:rPr>
              <w:t>民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族</w:t>
            </w:r>
          </w:p>
        </w:tc>
        <w:tc>
          <w:tcPr>
            <w:tcW w:w="63pt" w:type="dxa"/>
            <w:gridSpan w:val="2"/>
            <w:vAlign w:val="center"/>
          </w:tcPr>
          <w:p w14:paraId="3BE6F530" w14:textId="7DF6E349" w:rsidR="0060451C" w:rsidRDefault="0060451C" w:rsidP="00BC6FD1">
            <w:pPr>
              <w:jc w:val="center"/>
            </w:pPr>
            <w:bookmarkStart w:id="4" w:name="A0117_4"/>
            <w:bookmarkEnd w:id="4"/>
          </w:p>
        </w:tc>
        <w:tc>
          <w:tcPr>
            <w:tcW w:w="63pt" w:type="dxa"/>
            <w:vAlign w:val="center"/>
          </w:tcPr>
          <w:p w14:paraId="26590B01" w14:textId="77777777" w:rsidR="0060451C" w:rsidRPr="00D9330F" w:rsidRDefault="0060451C">
            <w:pPr>
              <w:jc w:val="center"/>
              <w:rPr>
                <w:color w:val="000000"/>
              </w:rPr>
            </w:pPr>
            <w:r w:rsidRPr="00D9330F">
              <w:rPr>
                <w:rFonts w:hint="eastAsia"/>
                <w:color w:val="000000"/>
              </w:rPr>
              <w:t>籍</w:t>
            </w:r>
            <w:r w:rsidRPr="00D9330F">
              <w:rPr>
                <w:rFonts w:hint="eastAsia"/>
                <w:color w:val="000000"/>
              </w:rPr>
              <w:t xml:space="preserve">  </w:t>
            </w:r>
            <w:r w:rsidRPr="00D9330F">
              <w:rPr>
                <w:rFonts w:hint="eastAsia"/>
                <w:color w:val="000000"/>
              </w:rPr>
              <w:t>贯</w:t>
            </w:r>
          </w:p>
        </w:tc>
        <w:tc>
          <w:tcPr>
            <w:tcW w:w="63pt" w:type="dxa"/>
            <w:vAlign w:val="center"/>
          </w:tcPr>
          <w:p w14:paraId="4107F3AA" w14:textId="71361BD9" w:rsidR="0060451C" w:rsidRDefault="0060451C" w:rsidP="00BC6FD1">
            <w:pPr>
              <w:jc w:val="center"/>
            </w:pPr>
          </w:p>
        </w:tc>
        <w:tc>
          <w:tcPr>
            <w:tcW w:w="81pt" w:type="dxa"/>
            <w:gridSpan w:val="2"/>
            <w:vAlign w:val="center"/>
          </w:tcPr>
          <w:p w14:paraId="691B937A" w14:textId="77777777" w:rsidR="0060451C" w:rsidRDefault="0060451C">
            <w:pPr>
              <w:jc w:val="center"/>
              <w:rPr>
                <w:spacing w:val="32"/>
              </w:rPr>
            </w:pPr>
            <w:r>
              <w:rPr>
                <w:rFonts w:hint="eastAsia"/>
                <w:spacing w:val="32"/>
              </w:rPr>
              <w:t>出生地</w:t>
            </w:r>
          </w:p>
        </w:tc>
        <w:tc>
          <w:tcPr>
            <w:tcW w:w="88.55pt" w:type="dxa"/>
            <w:vAlign w:val="center"/>
          </w:tcPr>
          <w:p w14:paraId="61F59D8A" w14:textId="6B8AF0FB" w:rsidR="00E759EF" w:rsidRDefault="00E759EF" w:rsidP="00BC6FD1">
            <w:pPr>
              <w:jc w:val="center"/>
            </w:pPr>
            <w:bookmarkStart w:id="5" w:name="A0114_6"/>
            <w:bookmarkEnd w:id="5"/>
          </w:p>
        </w:tc>
        <w:tc>
          <w:tcPr>
            <w:tcW w:w="90pt" w:type="dxa"/>
            <w:vMerge/>
            <w:vAlign w:val="center"/>
          </w:tcPr>
          <w:p w14:paraId="26A99864" w14:textId="77777777" w:rsidR="0060451C" w:rsidRDefault="0060451C">
            <w:pPr>
              <w:jc w:val="center"/>
            </w:pPr>
          </w:p>
        </w:tc>
      </w:tr>
      <w:tr w:rsidR="0060451C" w14:paraId="6F2E3DF8" w14:textId="77777777">
        <w:trPr>
          <w:cantSplit/>
          <w:trHeight w:hRule="exact" w:val="624"/>
          <w:jc w:val="center"/>
        </w:trPr>
        <w:tc>
          <w:tcPr>
            <w:tcW w:w="64.45pt" w:type="dxa"/>
            <w:vAlign w:val="center"/>
          </w:tcPr>
          <w:p w14:paraId="0D01288F" w14:textId="77777777" w:rsidR="0060451C" w:rsidRDefault="0060451C">
            <w:pPr>
              <w:jc w:val="center"/>
            </w:pPr>
            <w:r>
              <w:rPr>
                <w:rFonts w:hint="eastAsia"/>
              </w:rPr>
              <w:t>入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党</w:t>
            </w:r>
          </w:p>
          <w:p w14:paraId="007D9C8B" w14:textId="77777777" w:rsidR="0060451C" w:rsidRDefault="0060451C">
            <w:pPr>
              <w:jc w:val="center"/>
            </w:pP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间</w:t>
            </w:r>
          </w:p>
        </w:tc>
        <w:tc>
          <w:tcPr>
            <w:tcW w:w="63pt" w:type="dxa"/>
            <w:gridSpan w:val="2"/>
            <w:vAlign w:val="center"/>
          </w:tcPr>
          <w:p w14:paraId="6DEB2283" w14:textId="037A742A" w:rsidR="0060451C" w:rsidRDefault="0060451C" w:rsidP="00BC6FD1">
            <w:pPr>
              <w:spacing w:line="13pt" w:lineRule="exact"/>
              <w:jc w:val="center"/>
            </w:pPr>
          </w:p>
        </w:tc>
        <w:tc>
          <w:tcPr>
            <w:tcW w:w="63pt" w:type="dxa"/>
            <w:vAlign w:val="center"/>
          </w:tcPr>
          <w:p w14:paraId="7097E743" w14:textId="77777777" w:rsidR="0060451C" w:rsidRPr="00D9330F" w:rsidRDefault="0060451C">
            <w:pPr>
              <w:jc w:val="center"/>
              <w:rPr>
                <w:color w:val="000000"/>
              </w:rPr>
            </w:pPr>
            <w:r w:rsidRPr="00D9330F">
              <w:rPr>
                <w:rFonts w:hint="eastAsia"/>
                <w:color w:val="000000"/>
              </w:rPr>
              <w:t>参加工作时间</w:t>
            </w:r>
          </w:p>
        </w:tc>
        <w:tc>
          <w:tcPr>
            <w:tcW w:w="63pt" w:type="dxa"/>
            <w:vAlign w:val="center"/>
          </w:tcPr>
          <w:p w14:paraId="0E8FDB78" w14:textId="43D735C3" w:rsidR="0060451C" w:rsidRDefault="0060451C" w:rsidP="00123E1F">
            <w:pPr>
              <w:jc w:val="center"/>
            </w:pPr>
            <w:bookmarkStart w:id="6" w:name="A0134_8"/>
            <w:bookmarkEnd w:id="6"/>
          </w:p>
        </w:tc>
        <w:tc>
          <w:tcPr>
            <w:tcW w:w="81pt" w:type="dxa"/>
            <w:gridSpan w:val="2"/>
            <w:vAlign w:val="center"/>
          </w:tcPr>
          <w:p w14:paraId="3FE35440" w14:textId="77777777" w:rsidR="0060451C" w:rsidRDefault="0060451C">
            <w:pPr>
              <w:jc w:val="center"/>
            </w:pPr>
            <w:r>
              <w:rPr>
                <w:rFonts w:hint="eastAsia"/>
              </w:rPr>
              <w:t>健康状况</w:t>
            </w:r>
          </w:p>
        </w:tc>
        <w:tc>
          <w:tcPr>
            <w:tcW w:w="88.55pt" w:type="dxa"/>
            <w:vAlign w:val="center"/>
          </w:tcPr>
          <w:p w14:paraId="0F23E3EF" w14:textId="4C4BBFC0" w:rsidR="0060451C" w:rsidRDefault="0060451C" w:rsidP="00BC6FD1">
            <w:pPr>
              <w:jc w:val="center"/>
            </w:pPr>
            <w:bookmarkStart w:id="7" w:name="A0127_9"/>
            <w:bookmarkEnd w:id="7"/>
          </w:p>
        </w:tc>
        <w:tc>
          <w:tcPr>
            <w:tcW w:w="90pt" w:type="dxa"/>
            <w:vMerge/>
            <w:vAlign w:val="center"/>
          </w:tcPr>
          <w:p w14:paraId="6EEC02A4" w14:textId="77777777" w:rsidR="0060451C" w:rsidRDefault="0060451C">
            <w:pPr>
              <w:jc w:val="center"/>
            </w:pPr>
          </w:p>
        </w:tc>
      </w:tr>
      <w:tr w:rsidR="0060451C" w14:paraId="18221839" w14:textId="77777777">
        <w:trPr>
          <w:cantSplit/>
          <w:trHeight w:hRule="exact" w:val="624"/>
          <w:jc w:val="center"/>
        </w:trPr>
        <w:tc>
          <w:tcPr>
            <w:tcW w:w="64.45pt" w:type="dxa"/>
            <w:vAlign w:val="center"/>
          </w:tcPr>
          <w:p w14:paraId="5C0C3E9D" w14:textId="77777777" w:rsidR="0060451C" w:rsidRDefault="0060451C">
            <w:pPr>
              <w:jc w:val="center"/>
            </w:pPr>
            <w:r>
              <w:rPr>
                <w:rFonts w:hint="eastAsia"/>
              </w:rPr>
              <w:t>专业技</w:t>
            </w:r>
          </w:p>
          <w:p w14:paraId="5CCB000C" w14:textId="77777777" w:rsidR="0060451C" w:rsidRDefault="0060451C">
            <w:pPr>
              <w:jc w:val="center"/>
            </w:pPr>
            <w:proofErr w:type="gramStart"/>
            <w:r>
              <w:rPr>
                <w:rFonts w:hint="eastAsia"/>
              </w:rPr>
              <w:t>术职务</w:t>
            </w:r>
            <w:proofErr w:type="gramEnd"/>
          </w:p>
        </w:tc>
        <w:tc>
          <w:tcPr>
            <w:tcW w:w="126pt" w:type="dxa"/>
            <w:gridSpan w:val="3"/>
            <w:vAlign w:val="center"/>
          </w:tcPr>
          <w:p w14:paraId="72CDC597" w14:textId="1107F841" w:rsidR="0060451C" w:rsidRPr="00D9330F" w:rsidRDefault="0060451C">
            <w:pPr>
              <w:jc w:val="center"/>
              <w:rPr>
                <w:color w:val="000000"/>
              </w:rPr>
            </w:pPr>
            <w:bookmarkStart w:id="8" w:name="A0125_10"/>
            <w:bookmarkEnd w:id="8"/>
          </w:p>
        </w:tc>
        <w:tc>
          <w:tcPr>
            <w:tcW w:w="63pt" w:type="dxa"/>
            <w:vAlign w:val="center"/>
          </w:tcPr>
          <w:p w14:paraId="5B222E03" w14:textId="77777777" w:rsidR="0060451C" w:rsidRDefault="0060451C">
            <w:pPr>
              <w:jc w:val="center"/>
            </w:pPr>
            <w:r>
              <w:rPr>
                <w:rFonts w:hint="eastAsia"/>
              </w:rPr>
              <w:t>熟悉专业</w:t>
            </w:r>
          </w:p>
          <w:p w14:paraId="494C022E" w14:textId="77777777" w:rsidR="0060451C" w:rsidRDefault="0060451C">
            <w:pPr>
              <w:jc w:val="center"/>
            </w:pPr>
            <w:r>
              <w:rPr>
                <w:rFonts w:hint="eastAsia"/>
              </w:rPr>
              <w:t>有何专长</w:t>
            </w:r>
          </w:p>
        </w:tc>
        <w:tc>
          <w:tcPr>
            <w:tcW w:w="169.55pt" w:type="dxa"/>
            <w:gridSpan w:val="3"/>
            <w:vAlign w:val="center"/>
          </w:tcPr>
          <w:p w14:paraId="03FC776E" w14:textId="79CB7E5F" w:rsidR="0060451C" w:rsidRDefault="0060451C" w:rsidP="00B943F3">
            <w:pPr>
              <w:jc w:val="center"/>
            </w:pPr>
            <w:bookmarkStart w:id="9" w:name="A0187A_11"/>
            <w:bookmarkEnd w:id="9"/>
          </w:p>
        </w:tc>
        <w:tc>
          <w:tcPr>
            <w:tcW w:w="90pt" w:type="dxa"/>
            <w:vMerge/>
            <w:vAlign w:val="center"/>
          </w:tcPr>
          <w:p w14:paraId="077E6CD7" w14:textId="77777777" w:rsidR="0060451C" w:rsidRDefault="0060451C">
            <w:pPr>
              <w:jc w:val="center"/>
            </w:pPr>
          </w:p>
        </w:tc>
      </w:tr>
      <w:tr w:rsidR="0060451C" w14:paraId="64FF0CDF" w14:textId="77777777">
        <w:trPr>
          <w:cantSplit/>
          <w:trHeight w:hRule="exact" w:val="680"/>
          <w:jc w:val="center"/>
        </w:trPr>
        <w:tc>
          <w:tcPr>
            <w:tcW w:w="64.45pt" w:type="dxa"/>
            <w:vMerge w:val="restart"/>
            <w:vAlign w:val="center"/>
          </w:tcPr>
          <w:p w14:paraId="6F080B4F" w14:textId="77777777" w:rsidR="0060451C" w:rsidRDefault="0060451C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历</w:t>
            </w:r>
          </w:p>
          <w:p w14:paraId="22A6D647" w14:textId="77777777" w:rsidR="0060451C" w:rsidRPr="001E1882" w:rsidRDefault="0060451C">
            <w:pPr>
              <w:jc w:val="center"/>
              <w:rPr>
                <w:color w:val="FF0000"/>
              </w:rPr>
            </w:pPr>
            <w:r w:rsidRPr="00B122E7">
              <w:rPr>
                <w:rFonts w:hint="eastAsia"/>
              </w:rPr>
              <w:t>学</w:t>
            </w:r>
            <w:r w:rsidRPr="00B122E7">
              <w:rPr>
                <w:rFonts w:hint="eastAsia"/>
              </w:rPr>
              <w:t xml:space="preserve">  </w:t>
            </w:r>
            <w:r w:rsidRPr="00B122E7">
              <w:rPr>
                <w:rFonts w:hint="eastAsia"/>
              </w:rPr>
              <w:t>位</w:t>
            </w:r>
          </w:p>
        </w:tc>
        <w:tc>
          <w:tcPr>
            <w:tcW w:w="63pt" w:type="dxa"/>
            <w:gridSpan w:val="2"/>
            <w:vAlign w:val="center"/>
          </w:tcPr>
          <w:p w14:paraId="75772FF1" w14:textId="77777777" w:rsidR="0060451C" w:rsidRDefault="0060451C">
            <w:pPr>
              <w:jc w:val="center"/>
            </w:pPr>
            <w:r>
              <w:rPr>
                <w:rFonts w:hint="eastAsia"/>
              </w:rPr>
              <w:t>全日制</w:t>
            </w:r>
          </w:p>
          <w:p w14:paraId="78771BB2" w14:textId="77777777" w:rsidR="0060451C" w:rsidRDefault="0060451C">
            <w:pPr>
              <w:jc w:val="center"/>
            </w:pPr>
            <w:r>
              <w:rPr>
                <w:rFonts w:hint="eastAsia"/>
              </w:rPr>
              <w:t>教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育</w:t>
            </w:r>
          </w:p>
        </w:tc>
        <w:tc>
          <w:tcPr>
            <w:tcW w:w="126pt" w:type="dxa"/>
            <w:gridSpan w:val="2"/>
            <w:vAlign w:val="center"/>
          </w:tcPr>
          <w:p w14:paraId="0422D5F4" w14:textId="7497F3EC" w:rsidR="0050470B" w:rsidRPr="0042663B" w:rsidRDefault="0050470B" w:rsidP="00B943F3">
            <w:pPr>
              <w:jc w:val="center"/>
            </w:pPr>
          </w:p>
        </w:tc>
        <w:tc>
          <w:tcPr>
            <w:tcW w:w="72pt" w:type="dxa"/>
            <w:vAlign w:val="center"/>
          </w:tcPr>
          <w:p w14:paraId="4776A20B" w14:textId="77777777" w:rsidR="0060451C" w:rsidRDefault="0060451C">
            <w:pPr>
              <w:jc w:val="center"/>
            </w:pPr>
            <w:r>
              <w:rPr>
                <w:rFonts w:hint="eastAsia"/>
              </w:rPr>
              <w:t>毕业院校</w:t>
            </w:r>
          </w:p>
          <w:p w14:paraId="2D3366E0" w14:textId="77777777" w:rsidR="0060451C" w:rsidRDefault="0060451C">
            <w:pPr>
              <w:jc w:val="center"/>
            </w:pPr>
            <w:r>
              <w:rPr>
                <w:rFonts w:hint="eastAsia"/>
              </w:rPr>
              <w:t>系及专业</w:t>
            </w:r>
          </w:p>
        </w:tc>
        <w:tc>
          <w:tcPr>
            <w:tcW w:w="187.55pt" w:type="dxa"/>
            <w:gridSpan w:val="3"/>
            <w:vAlign w:val="center"/>
          </w:tcPr>
          <w:p w14:paraId="27FE61EA" w14:textId="0EBBFB86" w:rsidR="0060451C" w:rsidRDefault="0060451C" w:rsidP="00123E1F">
            <w:pPr>
              <w:spacing w:line="13pt" w:lineRule="exact"/>
              <w:jc w:val="center"/>
            </w:pPr>
          </w:p>
        </w:tc>
      </w:tr>
      <w:tr w:rsidR="0060451C" w14:paraId="1AEFC4AE" w14:textId="77777777">
        <w:trPr>
          <w:cantSplit/>
          <w:trHeight w:hRule="exact" w:val="680"/>
          <w:jc w:val="center"/>
        </w:trPr>
        <w:tc>
          <w:tcPr>
            <w:tcW w:w="64.45pt" w:type="dxa"/>
            <w:vMerge/>
            <w:vAlign w:val="center"/>
          </w:tcPr>
          <w:p w14:paraId="279DB010" w14:textId="77777777" w:rsidR="0060451C" w:rsidRDefault="0060451C">
            <w:pPr>
              <w:jc w:val="center"/>
            </w:pPr>
          </w:p>
        </w:tc>
        <w:tc>
          <w:tcPr>
            <w:tcW w:w="63pt" w:type="dxa"/>
            <w:gridSpan w:val="2"/>
            <w:vAlign w:val="center"/>
          </w:tcPr>
          <w:p w14:paraId="6778229D" w14:textId="77777777" w:rsidR="0060451C" w:rsidRDefault="0060451C">
            <w:pPr>
              <w:jc w:val="center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职</w:t>
            </w:r>
          </w:p>
          <w:p w14:paraId="06D4C1D9" w14:textId="77777777" w:rsidR="0060451C" w:rsidRDefault="0060451C">
            <w:pPr>
              <w:jc w:val="center"/>
            </w:pPr>
            <w:r>
              <w:rPr>
                <w:rFonts w:hint="eastAsia"/>
              </w:rPr>
              <w:t>教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育</w:t>
            </w:r>
          </w:p>
        </w:tc>
        <w:tc>
          <w:tcPr>
            <w:tcW w:w="126pt" w:type="dxa"/>
            <w:gridSpan w:val="2"/>
            <w:vAlign w:val="center"/>
          </w:tcPr>
          <w:p w14:paraId="2B1D4905" w14:textId="0475979A" w:rsidR="00123E1F" w:rsidRDefault="00123E1F" w:rsidP="00E25F93">
            <w:pPr>
              <w:jc w:val="center"/>
            </w:pPr>
          </w:p>
        </w:tc>
        <w:tc>
          <w:tcPr>
            <w:tcW w:w="72pt" w:type="dxa"/>
            <w:vAlign w:val="center"/>
          </w:tcPr>
          <w:p w14:paraId="1D871E95" w14:textId="77777777" w:rsidR="0060451C" w:rsidRDefault="0060451C">
            <w:pPr>
              <w:jc w:val="center"/>
            </w:pPr>
            <w:r>
              <w:rPr>
                <w:rFonts w:hint="eastAsia"/>
              </w:rPr>
              <w:t>毕业院校</w:t>
            </w:r>
          </w:p>
          <w:p w14:paraId="63AD04D5" w14:textId="77777777" w:rsidR="0060451C" w:rsidRDefault="0060451C">
            <w:pPr>
              <w:jc w:val="center"/>
            </w:pPr>
            <w:r>
              <w:rPr>
                <w:rFonts w:hint="eastAsia"/>
              </w:rPr>
              <w:t>系及专业</w:t>
            </w:r>
          </w:p>
        </w:tc>
        <w:tc>
          <w:tcPr>
            <w:tcW w:w="187.55pt" w:type="dxa"/>
            <w:gridSpan w:val="3"/>
            <w:vAlign w:val="center"/>
          </w:tcPr>
          <w:p w14:paraId="7F9F3CE3" w14:textId="5CAD04A4" w:rsidR="0060451C" w:rsidRDefault="0060451C" w:rsidP="00E25F93">
            <w:pPr>
              <w:spacing w:line="13pt" w:lineRule="exact"/>
              <w:jc w:val="center"/>
            </w:pPr>
          </w:p>
        </w:tc>
      </w:tr>
      <w:tr w:rsidR="0060451C" w14:paraId="1767308A" w14:textId="77777777">
        <w:trPr>
          <w:trHeight w:hRule="exact" w:val="595"/>
          <w:jc w:val="center"/>
        </w:trPr>
        <w:tc>
          <w:tcPr>
            <w:tcW w:w="108pt" w:type="dxa"/>
            <w:gridSpan w:val="2"/>
            <w:vAlign w:val="center"/>
          </w:tcPr>
          <w:p w14:paraId="7B59168F" w14:textId="77777777" w:rsidR="0060451C" w:rsidRDefault="0060451C">
            <w:pPr>
              <w:jc w:val="center"/>
            </w:pPr>
            <w:r>
              <w:rPr>
                <w:rFonts w:hint="eastAsia"/>
              </w:rPr>
              <w:t>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职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务</w:t>
            </w:r>
            <w:proofErr w:type="gramEnd"/>
          </w:p>
        </w:tc>
        <w:tc>
          <w:tcPr>
            <w:tcW w:w="405pt" w:type="dxa"/>
            <w:gridSpan w:val="7"/>
            <w:vAlign w:val="center"/>
          </w:tcPr>
          <w:p w14:paraId="23C35381" w14:textId="2E45B3F5" w:rsidR="0060451C" w:rsidRDefault="0060451C" w:rsidP="00111D53">
            <w:pPr>
              <w:spacing w:line="15.50pt" w:lineRule="exact"/>
            </w:pPr>
          </w:p>
        </w:tc>
      </w:tr>
      <w:tr w:rsidR="0060451C" w14:paraId="35A7239F" w14:textId="77777777">
        <w:trPr>
          <w:trHeight w:hRule="exact" w:val="595"/>
          <w:jc w:val="center"/>
        </w:trPr>
        <w:tc>
          <w:tcPr>
            <w:tcW w:w="108pt" w:type="dxa"/>
            <w:gridSpan w:val="2"/>
            <w:vAlign w:val="center"/>
          </w:tcPr>
          <w:p w14:paraId="6CBDEC35" w14:textId="77777777" w:rsidR="0060451C" w:rsidRDefault="0060451C">
            <w:pPr>
              <w:jc w:val="center"/>
            </w:pPr>
            <w:r>
              <w:rPr>
                <w:rFonts w:hint="eastAsia"/>
              </w:rPr>
              <w:t>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职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务</w:t>
            </w:r>
            <w:proofErr w:type="gramEnd"/>
          </w:p>
        </w:tc>
        <w:tc>
          <w:tcPr>
            <w:tcW w:w="405pt" w:type="dxa"/>
            <w:gridSpan w:val="7"/>
            <w:vAlign w:val="center"/>
          </w:tcPr>
          <w:p w14:paraId="4D1B916F" w14:textId="43157CA5" w:rsidR="0060451C" w:rsidRDefault="0060451C">
            <w:bookmarkStart w:id="10" w:name="RMZW_18"/>
            <w:bookmarkEnd w:id="10"/>
          </w:p>
        </w:tc>
      </w:tr>
      <w:tr w:rsidR="0060451C" w14:paraId="6C28AA6A" w14:textId="77777777">
        <w:trPr>
          <w:trHeight w:hRule="exact" w:val="595"/>
          <w:jc w:val="center"/>
        </w:trPr>
        <w:tc>
          <w:tcPr>
            <w:tcW w:w="108pt" w:type="dxa"/>
            <w:gridSpan w:val="2"/>
            <w:vAlign w:val="center"/>
          </w:tcPr>
          <w:p w14:paraId="680E4B7F" w14:textId="77777777" w:rsidR="0060451C" w:rsidRDefault="0060451C">
            <w:pPr>
              <w:jc w:val="center"/>
            </w:pPr>
            <w:r>
              <w:rPr>
                <w:rFonts w:hint="eastAsia"/>
              </w:rPr>
              <w:t>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职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务</w:t>
            </w:r>
            <w:proofErr w:type="gramEnd"/>
          </w:p>
        </w:tc>
        <w:tc>
          <w:tcPr>
            <w:tcW w:w="405pt" w:type="dxa"/>
            <w:gridSpan w:val="7"/>
            <w:vAlign w:val="center"/>
          </w:tcPr>
          <w:p w14:paraId="077344F2" w14:textId="2A5B9A16" w:rsidR="0060451C" w:rsidRDefault="0060451C">
            <w:bookmarkStart w:id="11" w:name="RMZW_19"/>
            <w:bookmarkEnd w:id="11"/>
          </w:p>
        </w:tc>
      </w:tr>
      <w:tr w:rsidR="0060451C" w:rsidRPr="00E759EF" w14:paraId="0C4F491F" w14:textId="77777777" w:rsidTr="00B943F3">
        <w:trPr>
          <w:cantSplit/>
          <w:trHeight w:hRule="exact" w:val="8957"/>
          <w:jc w:val="center"/>
        </w:trPr>
        <w:tc>
          <w:tcPr>
            <w:tcW w:w="64.45pt" w:type="dxa"/>
            <w:textDirection w:val="rlV"/>
            <w:vAlign w:val="center"/>
          </w:tcPr>
          <w:p w14:paraId="6F1E8EAE" w14:textId="77777777" w:rsidR="0060451C" w:rsidRDefault="0060451C">
            <w:pPr>
              <w:ind w:start="5.65pt" w:end="5.65pt"/>
              <w:jc w:val="center"/>
            </w:pPr>
            <w:r>
              <w:rPr>
                <w:rFonts w:hint="eastAsia"/>
              </w:rPr>
              <w:t>简</w:t>
            </w:r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历</w:t>
            </w:r>
          </w:p>
        </w:tc>
        <w:tc>
          <w:tcPr>
            <w:tcW w:w="448.55pt" w:type="dxa"/>
            <w:gridSpan w:val="8"/>
            <w:vAlign w:val="center"/>
          </w:tcPr>
          <w:p w14:paraId="3139AA84" w14:textId="17331729" w:rsidR="009D6189" w:rsidRDefault="009D6189">
            <w:pPr>
              <w:spacing w:line="18pt" w:lineRule="exact"/>
              <w:ind w:start="100pt" w:hanging="100pt"/>
            </w:pPr>
          </w:p>
        </w:tc>
      </w:tr>
    </w:tbl>
    <w:p w14:paraId="58B4E275" w14:textId="77777777" w:rsidR="00F43419" w:rsidRDefault="00F43419">
      <w:r>
        <w:br w:type="page"/>
      </w:r>
    </w:p>
    <w:tbl>
      <w:tblPr>
        <w:tblW w:w="0pt" w:type="dxa"/>
        <w:jc w:val="center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1289"/>
        <w:gridCol w:w="1231"/>
        <w:gridCol w:w="720"/>
        <w:gridCol w:w="578"/>
        <w:gridCol w:w="1222"/>
        <w:gridCol w:w="76"/>
        <w:gridCol w:w="1690"/>
        <w:gridCol w:w="3476"/>
      </w:tblGrid>
      <w:tr w:rsidR="00F43419" w14:paraId="40E9613F" w14:textId="77777777" w:rsidTr="008E5125">
        <w:trPr>
          <w:cantSplit/>
          <w:trHeight w:hRule="exact" w:val="1229"/>
          <w:jc w:val="center"/>
        </w:trPr>
        <w:tc>
          <w:tcPr>
            <w:tcW w:w="64.45pt" w:type="dxa"/>
            <w:textDirection w:val="rlV"/>
            <w:vAlign w:val="center"/>
          </w:tcPr>
          <w:p w14:paraId="2E608530" w14:textId="77777777" w:rsidR="00F43419" w:rsidRDefault="00F43419">
            <w:pPr>
              <w:spacing w:line="0pt" w:lineRule="atLeast"/>
              <w:ind w:start="5.65pt" w:end="5.65pt"/>
              <w:jc w:val="center"/>
            </w:pPr>
            <w:r>
              <w:rPr>
                <w:rFonts w:hint="eastAsia"/>
              </w:rPr>
              <w:lastRenderedPageBreak/>
              <w:t>情况</w:t>
            </w:r>
          </w:p>
          <w:p w14:paraId="47E23E61" w14:textId="77777777" w:rsidR="00F43419" w:rsidRDefault="00F43419">
            <w:pPr>
              <w:spacing w:line="0pt" w:lineRule="atLeast"/>
              <w:ind w:start="5.65pt" w:end="5.65pt"/>
              <w:jc w:val="center"/>
            </w:pPr>
            <w:r>
              <w:rPr>
                <w:rFonts w:hint="eastAsia"/>
              </w:rPr>
              <w:t>奖惩</w:t>
            </w:r>
          </w:p>
        </w:tc>
        <w:tc>
          <w:tcPr>
            <w:tcW w:w="449.65pt" w:type="dxa"/>
            <w:gridSpan w:val="7"/>
            <w:vAlign w:val="center"/>
          </w:tcPr>
          <w:p w14:paraId="4D7FF511" w14:textId="1E0C3938" w:rsidR="009D6189" w:rsidRDefault="009D6189">
            <w:pPr>
              <w:spacing w:line="18pt" w:lineRule="exact"/>
            </w:pPr>
          </w:p>
        </w:tc>
      </w:tr>
      <w:tr w:rsidR="00F43419" w14:paraId="4B733D8D" w14:textId="77777777" w:rsidTr="008E5125">
        <w:trPr>
          <w:cantSplit/>
          <w:trHeight w:hRule="exact" w:val="1021"/>
          <w:jc w:val="center"/>
        </w:trPr>
        <w:tc>
          <w:tcPr>
            <w:tcW w:w="64.45pt" w:type="dxa"/>
            <w:textDirection w:val="rlV"/>
            <w:vAlign w:val="center"/>
          </w:tcPr>
          <w:p w14:paraId="54448015" w14:textId="77777777" w:rsidR="00F43419" w:rsidRDefault="00F43419">
            <w:pPr>
              <w:spacing w:line="0pt" w:lineRule="atLeast"/>
              <w:ind w:start="5.65pt" w:end="5.65pt"/>
              <w:jc w:val="center"/>
            </w:pPr>
            <w:r>
              <w:rPr>
                <w:rFonts w:hint="eastAsia"/>
              </w:rPr>
              <w:t>核结果</w:t>
            </w:r>
          </w:p>
          <w:p w14:paraId="62F2896E" w14:textId="77777777" w:rsidR="00F43419" w:rsidRDefault="00F43419">
            <w:pPr>
              <w:spacing w:line="0pt" w:lineRule="atLeast"/>
              <w:ind w:start="5.65pt" w:end="5.65pt"/>
              <w:jc w:val="center"/>
            </w:pPr>
            <w:r>
              <w:rPr>
                <w:rFonts w:hint="eastAsia"/>
              </w:rPr>
              <w:t>年度考</w:t>
            </w:r>
          </w:p>
        </w:tc>
        <w:tc>
          <w:tcPr>
            <w:tcW w:w="449.65pt" w:type="dxa"/>
            <w:gridSpan w:val="7"/>
            <w:vAlign w:val="center"/>
          </w:tcPr>
          <w:p w14:paraId="0D8F3F12" w14:textId="55FBCB18" w:rsidR="00F43419" w:rsidRPr="00BE4416" w:rsidRDefault="00F43419" w:rsidP="009E10B4"/>
        </w:tc>
      </w:tr>
      <w:tr w:rsidR="00F43419" w14:paraId="678F0D7F" w14:textId="77777777" w:rsidTr="008E5125">
        <w:trPr>
          <w:cantSplit/>
          <w:trHeight w:hRule="exact" w:val="2451"/>
          <w:jc w:val="center"/>
        </w:trPr>
        <w:tc>
          <w:tcPr>
            <w:tcW w:w="64.45pt" w:type="dxa"/>
            <w:textDirection w:val="rlV"/>
            <w:vAlign w:val="center"/>
          </w:tcPr>
          <w:p w14:paraId="1F0D23EA" w14:textId="77777777" w:rsidR="00F43419" w:rsidRDefault="00F43419">
            <w:pPr>
              <w:spacing w:line="0pt" w:lineRule="atLeast"/>
              <w:ind w:start="5.65pt" w:end="5.65pt"/>
              <w:jc w:val="center"/>
            </w:pPr>
            <w:r>
              <w:rPr>
                <w:rFonts w:hint="eastAsia"/>
              </w:rPr>
              <w:t>情况</w:t>
            </w:r>
          </w:p>
          <w:p w14:paraId="56278BBE" w14:textId="77777777" w:rsidR="00F43419" w:rsidRDefault="00F43419">
            <w:pPr>
              <w:spacing w:line="0pt" w:lineRule="atLeast"/>
              <w:ind w:start="5.65pt" w:end="5.65pt"/>
              <w:jc w:val="center"/>
            </w:pPr>
            <w:r>
              <w:rPr>
                <w:rFonts w:hint="eastAsia"/>
              </w:rPr>
              <w:t>培训</w:t>
            </w:r>
          </w:p>
        </w:tc>
        <w:tc>
          <w:tcPr>
            <w:tcW w:w="449.65pt" w:type="dxa"/>
            <w:gridSpan w:val="7"/>
            <w:vAlign w:val="center"/>
          </w:tcPr>
          <w:p w14:paraId="45159201" w14:textId="37AB48F0" w:rsidR="009D6189" w:rsidRDefault="009D6189">
            <w:pPr>
              <w:spacing w:line="18pt" w:lineRule="exact"/>
            </w:pPr>
          </w:p>
        </w:tc>
      </w:tr>
      <w:tr w:rsidR="00F43419" w14:paraId="1D5E7343" w14:textId="77777777" w:rsidTr="008E5125">
        <w:trPr>
          <w:cantSplit/>
          <w:trHeight w:hRule="exact" w:val="795"/>
          <w:jc w:val="center"/>
        </w:trPr>
        <w:tc>
          <w:tcPr>
            <w:tcW w:w="64.45pt" w:type="dxa"/>
            <w:textDirection w:val="rlV"/>
            <w:vAlign w:val="center"/>
          </w:tcPr>
          <w:p w14:paraId="7605B8DF" w14:textId="77777777" w:rsidR="00F43419" w:rsidRDefault="00F43419">
            <w:pPr>
              <w:spacing w:line="0pt" w:lineRule="atLeast"/>
              <w:ind w:start="5.65pt" w:end="5.65pt"/>
              <w:jc w:val="center"/>
            </w:pPr>
            <w:r>
              <w:rPr>
                <w:rFonts w:hint="eastAsia"/>
              </w:rPr>
              <w:t>理由</w:t>
            </w:r>
          </w:p>
          <w:p w14:paraId="549226E4" w14:textId="77777777" w:rsidR="00F43419" w:rsidRDefault="00F43419">
            <w:pPr>
              <w:spacing w:line="0pt" w:lineRule="atLeast"/>
              <w:ind w:start="5.65pt" w:end="5.65pt"/>
              <w:jc w:val="center"/>
            </w:pPr>
            <w:r>
              <w:rPr>
                <w:rFonts w:hint="eastAsia"/>
              </w:rPr>
              <w:t>任免</w:t>
            </w:r>
          </w:p>
        </w:tc>
        <w:tc>
          <w:tcPr>
            <w:tcW w:w="449.65pt" w:type="dxa"/>
            <w:gridSpan w:val="7"/>
            <w:vAlign w:val="center"/>
          </w:tcPr>
          <w:p w14:paraId="05EAD79E" w14:textId="30F2EA25" w:rsidR="00F43419" w:rsidRDefault="00E25F93">
            <w:bookmarkStart w:id="12" w:name="RMLY_23"/>
            <w:bookmarkEnd w:id="12"/>
            <w:r>
              <w:rPr>
                <w:rFonts w:hint="eastAsia"/>
              </w:rPr>
              <w:t>无</w:t>
            </w:r>
          </w:p>
        </w:tc>
      </w:tr>
      <w:tr w:rsidR="00CF4831" w14:paraId="2F81756A" w14:textId="77777777" w:rsidTr="008E5125">
        <w:trPr>
          <w:cantSplit/>
          <w:trHeight w:val="624"/>
          <w:jc w:val="center"/>
        </w:trPr>
        <w:tc>
          <w:tcPr>
            <w:tcW w:w="64.45pt" w:type="dxa"/>
            <w:vMerge w:val="restart"/>
            <w:textDirection w:val="rlV"/>
            <w:vAlign w:val="center"/>
          </w:tcPr>
          <w:p w14:paraId="4B7880EB" w14:textId="77777777" w:rsidR="00F43419" w:rsidRPr="008E5125" w:rsidRDefault="00F43419">
            <w:pPr>
              <w:spacing w:line="0pt" w:lineRule="atLeast"/>
              <w:ind w:start="5.65pt" w:end="5.65pt"/>
              <w:jc w:val="center"/>
            </w:pPr>
            <w:r w:rsidRPr="008E5125">
              <w:rPr>
                <w:rFonts w:hint="eastAsia"/>
              </w:rPr>
              <w:t>及社会关系</w:t>
            </w:r>
          </w:p>
          <w:p w14:paraId="68F69E52" w14:textId="77777777" w:rsidR="00F43419" w:rsidRPr="008E5125" w:rsidRDefault="00F43419">
            <w:pPr>
              <w:spacing w:line="0pt" w:lineRule="atLeast"/>
              <w:ind w:start="5.65pt" w:end="5.65pt"/>
              <w:jc w:val="center"/>
            </w:pPr>
            <w:r w:rsidRPr="008E5125">
              <w:rPr>
                <w:rFonts w:hint="eastAsia"/>
              </w:rPr>
              <w:t>主要家庭成员</w:t>
            </w:r>
          </w:p>
        </w:tc>
        <w:tc>
          <w:tcPr>
            <w:tcW w:w="61.55pt" w:type="dxa"/>
            <w:vAlign w:val="center"/>
          </w:tcPr>
          <w:p w14:paraId="58249FA8" w14:textId="77777777" w:rsidR="00F43419" w:rsidRPr="008E5125" w:rsidRDefault="00F43419">
            <w:pPr>
              <w:jc w:val="center"/>
            </w:pPr>
            <w:r w:rsidRPr="008E5125">
              <w:rPr>
                <w:rFonts w:hint="eastAsia"/>
              </w:rPr>
              <w:t>称</w:t>
            </w:r>
            <w:r w:rsidRPr="008E5125">
              <w:rPr>
                <w:rFonts w:hint="eastAsia"/>
              </w:rPr>
              <w:t xml:space="preserve">  </w:t>
            </w:r>
            <w:r w:rsidRPr="008E5125">
              <w:rPr>
                <w:rFonts w:hint="eastAsia"/>
              </w:rPr>
              <w:t>谓</w:t>
            </w:r>
          </w:p>
        </w:tc>
        <w:tc>
          <w:tcPr>
            <w:tcW w:w="64.90pt" w:type="dxa"/>
            <w:gridSpan w:val="2"/>
            <w:vAlign w:val="center"/>
          </w:tcPr>
          <w:p w14:paraId="100DD124" w14:textId="77777777" w:rsidR="00F43419" w:rsidRPr="008E5125" w:rsidRDefault="00F43419">
            <w:pPr>
              <w:jc w:val="center"/>
            </w:pPr>
            <w:r w:rsidRPr="008E5125">
              <w:rPr>
                <w:rFonts w:hint="eastAsia"/>
              </w:rPr>
              <w:t>姓</w:t>
            </w:r>
            <w:r w:rsidRPr="008E5125">
              <w:rPr>
                <w:rFonts w:hint="eastAsia"/>
              </w:rPr>
              <w:t xml:space="preserve">  </w:t>
            </w:r>
            <w:r w:rsidRPr="008E5125">
              <w:rPr>
                <w:rFonts w:hint="eastAsia"/>
              </w:rPr>
              <w:t>名</w:t>
            </w:r>
          </w:p>
        </w:tc>
        <w:tc>
          <w:tcPr>
            <w:tcW w:w="64.90pt" w:type="dxa"/>
            <w:gridSpan w:val="2"/>
            <w:vAlign w:val="center"/>
          </w:tcPr>
          <w:p w14:paraId="7D1D1523" w14:textId="77777777" w:rsidR="00F43419" w:rsidRPr="008E5125" w:rsidRDefault="00F43419">
            <w:pPr>
              <w:jc w:val="center"/>
            </w:pPr>
            <w:r w:rsidRPr="008E5125">
              <w:rPr>
                <w:rFonts w:hint="eastAsia"/>
              </w:rPr>
              <w:t>出</w:t>
            </w:r>
            <w:r w:rsidRPr="008E5125">
              <w:rPr>
                <w:rFonts w:hint="eastAsia"/>
              </w:rPr>
              <w:t xml:space="preserve">  </w:t>
            </w:r>
            <w:r w:rsidRPr="008E5125">
              <w:rPr>
                <w:rFonts w:hint="eastAsia"/>
              </w:rPr>
              <w:t>生</w:t>
            </w:r>
          </w:p>
          <w:p w14:paraId="5FC0CF5B" w14:textId="77777777" w:rsidR="00F43419" w:rsidRPr="008E5125" w:rsidRDefault="00F43419">
            <w:pPr>
              <w:jc w:val="center"/>
            </w:pPr>
            <w:r w:rsidRPr="008E5125">
              <w:rPr>
                <w:rFonts w:hint="eastAsia"/>
              </w:rPr>
              <w:t>年</w:t>
            </w:r>
            <w:r w:rsidRPr="008E5125">
              <w:rPr>
                <w:rFonts w:hint="eastAsia"/>
              </w:rPr>
              <w:t xml:space="preserve">  </w:t>
            </w:r>
            <w:r w:rsidRPr="008E5125">
              <w:rPr>
                <w:rFonts w:hint="eastAsia"/>
              </w:rPr>
              <w:t>月</w:t>
            </w:r>
          </w:p>
        </w:tc>
        <w:tc>
          <w:tcPr>
            <w:tcW w:w="84.50pt" w:type="dxa"/>
            <w:vAlign w:val="center"/>
          </w:tcPr>
          <w:p w14:paraId="02DFC8C7" w14:textId="77777777" w:rsidR="00F43419" w:rsidRPr="008E5125" w:rsidRDefault="00F43419">
            <w:pPr>
              <w:jc w:val="center"/>
            </w:pPr>
            <w:r w:rsidRPr="008E5125">
              <w:rPr>
                <w:rFonts w:hint="eastAsia"/>
              </w:rPr>
              <w:t>政</w:t>
            </w:r>
            <w:r w:rsidRPr="008E5125">
              <w:rPr>
                <w:rFonts w:hint="eastAsia"/>
              </w:rPr>
              <w:t xml:space="preserve">  </w:t>
            </w:r>
            <w:r w:rsidRPr="008E5125">
              <w:rPr>
                <w:rFonts w:hint="eastAsia"/>
              </w:rPr>
              <w:t>治</w:t>
            </w:r>
          </w:p>
          <w:p w14:paraId="5E26314A" w14:textId="77777777" w:rsidR="00F43419" w:rsidRPr="008E5125" w:rsidRDefault="00F43419">
            <w:pPr>
              <w:jc w:val="center"/>
            </w:pPr>
            <w:r w:rsidRPr="008E5125">
              <w:rPr>
                <w:rFonts w:hint="eastAsia"/>
              </w:rPr>
              <w:t>面</w:t>
            </w:r>
            <w:r w:rsidRPr="008E5125">
              <w:rPr>
                <w:rFonts w:hint="eastAsia"/>
              </w:rPr>
              <w:t xml:space="preserve">  </w:t>
            </w:r>
            <w:r w:rsidRPr="008E5125">
              <w:rPr>
                <w:rFonts w:hint="eastAsia"/>
              </w:rPr>
              <w:t>貌</w:t>
            </w:r>
          </w:p>
        </w:tc>
        <w:tc>
          <w:tcPr>
            <w:tcW w:w="173.80pt" w:type="dxa"/>
            <w:vAlign w:val="center"/>
          </w:tcPr>
          <w:p w14:paraId="7A3DCA29" w14:textId="77777777" w:rsidR="00F43419" w:rsidRPr="008E5125" w:rsidRDefault="00F43419">
            <w:pPr>
              <w:jc w:val="center"/>
            </w:pPr>
            <w:r w:rsidRPr="008E5125">
              <w:rPr>
                <w:rFonts w:hint="eastAsia"/>
              </w:rPr>
              <w:t>工</w:t>
            </w:r>
            <w:r w:rsidRPr="008E5125">
              <w:rPr>
                <w:rFonts w:hint="eastAsia"/>
              </w:rPr>
              <w:t xml:space="preserve"> </w:t>
            </w:r>
            <w:r w:rsidRPr="008E5125">
              <w:rPr>
                <w:rFonts w:hint="eastAsia"/>
              </w:rPr>
              <w:t>作</w:t>
            </w:r>
            <w:r w:rsidRPr="008E5125">
              <w:rPr>
                <w:rFonts w:hint="eastAsia"/>
              </w:rPr>
              <w:t xml:space="preserve"> </w:t>
            </w:r>
            <w:r w:rsidRPr="008E5125">
              <w:rPr>
                <w:rFonts w:hint="eastAsia"/>
              </w:rPr>
              <w:t>单</w:t>
            </w:r>
            <w:r w:rsidRPr="008E5125">
              <w:rPr>
                <w:rFonts w:hint="eastAsia"/>
              </w:rPr>
              <w:t xml:space="preserve"> </w:t>
            </w:r>
            <w:r w:rsidRPr="008E5125">
              <w:rPr>
                <w:rFonts w:hint="eastAsia"/>
              </w:rPr>
              <w:t>位</w:t>
            </w:r>
            <w:r w:rsidRPr="008E5125">
              <w:rPr>
                <w:rFonts w:hint="eastAsia"/>
              </w:rPr>
              <w:t xml:space="preserve"> </w:t>
            </w:r>
            <w:r w:rsidRPr="008E5125">
              <w:rPr>
                <w:rFonts w:hint="eastAsia"/>
              </w:rPr>
              <w:t>及</w:t>
            </w:r>
            <w:r w:rsidRPr="008E5125">
              <w:rPr>
                <w:rFonts w:hint="eastAsia"/>
              </w:rPr>
              <w:t xml:space="preserve"> </w:t>
            </w:r>
            <w:r w:rsidRPr="008E5125">
              <w:rPr>
                <w:rFonts w:hint="eastAsia"/>
              </w:rPr>
              <w:t>职</w:t>
            </w:r>
            <w:r w:rsidRPr="008E5125">
              <w:rPr>
                <w:rFonts w:hint="eastAsia"/>
              </w:rPr>
              <w:t xml:space="preserve"> </w:t>
            </w:r>
            <w:proofErr w:type="gramStart"/>
            <w:r w:rsidRPr="008E5125">
              <w:rPr>
                <w:rFonts w:hint="eastAsia"/>
              </w:rPr>
              <w:t>务</w:t>
            </w:r>
            <w:proofErr w:type="gramEnd"/>
          </w:p>
        </w:tc>
      </w:tr>
      <w:tr w:rsidR="00CF4831" w14:paraId="0E624FE9" w14:textId="77777777" w:rsidTr="008E5125">
        <w:trPr>
          <w:cantSplit/>
          <w:trHeight w:hRule="exact" w:val="624"/>
          <w:jc w:val="center"/>
        </w:trPr>
        <w:tc>
          <w:tcPr>
            <w:tcW w:w="64.45pt" w:type="dxa"/>
            <w:vMerge/>
            <w:textDirection w:val="rlV"/>
            <w:vAlign w:val="center"/>
          </w:tcPr>
          <w:p w14:paraId="14823A5A" w14:textId="77777777" w:rsidR="00E759EF" w:rsidRPr="008E5125" w:rsidRDefault="00E759EF" w:rsidP="00E759EF">
            <w:pPr>
              <w:spacing w:line="0pt" w:lineRule="atLeast"/>
              <w:ind w:start="5.65pt" w:end="5.65pt"/>
              <w:jc w:val="center"/>
            </w:pPr>
          </w:p>
        </w:tc>
        <w:tc>
          <w:tcPr>
            <w:tcW w:w="61.55pt" w:type="dxa"/>
            <w:vAlign w:val="center"/>
          </w:tcPr>
          <w:p w14:paraId="6305562D" w14:textId="47330682" w:rsidR="00E759EF" w:rsidRPr="008E5125" w:rsidRDefault="00E759EF" w:rsidP="008F3577">
            <w:pPr>
              <w:jc w:val="center"/>
            </w:pPr>
          </w:p>
        </w:tc>
        <w:tc>
          <w:tcPr>
            <w:tcW w:w="64.90pt" w:type="dxa"/>
            <w:gridSpan w:val="2"/>
            <w:vAlign w:val="center"/>
          </w:tcPr>
          <w:p w14:paraId="5EC7E120" w14:textId="7BD2206E" w:rsidR="00E759EF" w:rsidRPr="008E5125" w:rsidRDefault="00E759EF" w:rsidP="008F3577">
            <w:pPr>
              <w:jc w:val="center"/>
            </w:pPr>
          </w:p>
        </w:tc>
        <w:tc>
          <w:tcPr>
            <w:tcW w:w="64.90pt" w:type="dxa"/>
            <w:gridSpan w:val="2"/>
            <w:vAlign w:val="center"/>
          </w:tcPr>
          <w:p w14:paraId="35146E3B" w14:textId="04D85F71" w:rsidR="00E759EF" w:rsidRPr="008E5125" w:rsidRDefault="00E759EF" w:rsidP="00E759EF">
            <w:pPr>
              <w:jc w:val="center"/>
            </w:pPr>
          </w:p>
        </w:tc>
        <w:tc>
          <w:tcPr>
            <w:tcW w:w="84.50pt" w:type="dxa"/>
            <w:vAlign w:val="center"/>
          </w:tcPr>
          <w:p w14:paraId="6BD58C99" w14:textId="772295C3" w:rsidR="00E759EF" w:rsidRPr="008E5125" w:rsidRDefault="00E759EF" w:rsidP="00E759EF">
            <w:pPr>
              <w:jc w:val="center"/>
            </w:pPr>
          </w:p>
        </w:tc>
        <w:tc>
          <w:tcPr>
            <w:tcW w:w="173.80pt" w:type="dxa"/>
            <w:vAlign w:val="center"/>
          </w:tcPr>
          <w:p w14:paraId="7A7FA823" w14:textId="7CA8E9E9" w:rsidR="00E759EF" w:rsidRPr="008E5125" w:rsidRDefault="00E759EF" w:rsidP="008F3577">
            <w:pPr>
              <w:jc w:val="start"/>
            </w:pPr>
          </w:p>
        </w:tc>
      </w:tr>
      <w:tr w:rsidR="00CF4831" w14:paraId="2C120159" w14:textId="77777777" w:rsidTr="008E5125">
        <w:trPr>
          <w:cantSplit/>
          <w:trHeight w:hRule="exact" w:val="624"/>
          <w:jc w:val="center"/>
        </w:trPr>
        <w:tc>
          <w:tcPr>
            <w:tcW w:w="64.45pt" w:type="dxa"/>
            <w:vMerge/>
            <w:textDirection w:val="rlV"/>
            <w:vAlign w:val="center"/>
          </w:tcPr>
          <w:p w14:paraId="6CA06799" w14:textId="77777777" w:rsidR="00E759EF" w:rsidRPr="008E5125" w:rsidRDefault="00E759EF" w:rsidP="00E759EF">
            <w:pPr>
              <w:spacing w:line="0pt" w:lineRule="atLeast"/>
              <w:ind w:start="5.65pt" w:end="5.65pt"/>
              <w:jc w:val="center"/>
            </w:pPr>
          </w:p>
        </w:tc>
        <w:tc>
          <w:tcPr>
            <w:tcW w:w="61.55pt" w:type="dxa"/>
            <w:vAlign w:val="center"/>
          </w:tcPr>
          <w:p w14:paraId="60B33D22" w14:textId="70B806A9" w:rsidR="00E759EF" w:rsidRPr="008E5125" w:rsidRDefault="00E759EF" w:rsidP="008F3577">
            <w:pPr>
              <w:jc w:val="center"/>
            </w:pPr>
          </w:p>
        </w:tc>
        <w:tc>
          <w:tcPr>
            <w:tcW w:w="64.90pt" w:type="dxa"/>
            <w:gridSpan w:val="2"/>
            <w:vAlign w:val="center"/>
          </w:tcPr>
          <w:p w14:paraId="573D3890" w14:textId="66A8B1C0" w:rsidR="00E759EF" w:rsidRPr="008E5125" w:rsidRDefault="00E759EF" w:rsidP="008F3577">
            <w:pPr>
              <w:jc w:val="center"/>
            </w:pPr>
          </w:p>
        </w:tc>
        <w:tc>
          <w:tcPr>
            <w:tcW w:w="64.90pt" w:type="dxa"/>
            <w:gridSpan w:val="2"/>
            <w:vAlign w:val="center"/>
          </w:tcPr>
          <w:p w14:paraId="62AFC5C6" w14:textId="7A31E199" w:rsidR="00E759EF" w:rsidRPr="008E5125" w:rsidRDefault="00E759EF" w:rsidP="00E759EF">
            <w:pPr>
              <w:jc w:val="center"/>
            </w:pPr>
          </w:p>
        </w:tc>
        <w:tc>
          <w:tcPr>
            <w:tcW w:w="84.50pt" w:type="dxa"/>
            <w:vAlign w:val="center"/>
          </w:tcPr>
          <w:p w14:paraId="0C43387D" w14:textId="509EE130" w:rsidR="00E759EF" w:rsidRPr="008E5125" w:rsidRDefault="00E759EF" w:rsidP="00E759EF">
            <w:pPr>
              <w:jc w:val="center"/>
            </w:pPr>
          </w:p>
        </w:tc>
        <w:tc>
          <w:tcPr>
            <w:tcW w:w="173.80pt" w:type="dxa"/>
            <w:vAlign w:val="center"/>
          </w:tcPr>
          <w:p w14:paraId="09DADB0C" w14:textId="0B8D8E75" w:rsidR="00E759EF" w:rsidRPr="008E5125" w:rsidRDefault="00E759EF" w:rsidP="008F3577">
            <w:pPr>
              <w:jc w:val="start"/>
            </w:pPr>
          </w:p>
        </w:tc>
      </w:tr>
      <w:tr w:rsidR="00CF4831" w14:paraId="73F9D8E0" w14:textId="77777777" w:rsidTr="008E5125">
        <w:trPr>
          <w:cantSplit/>
          <w:trHeight w:hRule="exact" w:val="624"/>
          <w:jc w:val="center"/>
        </w:trPr>
        <w:tc>
          <w:tcPr>
            <w:tcW w:w="64.45pt" w:type="dxa"/>
            <w:vMerge/>
            <w:textDirection w:val="rlV"/>
            <w:vAlign w:val="center"/>
          </w:tcPr>
          <w:p w14:paraId="49CA90B1" w14:textId="77777777" w:rsidR="00E759EF" w:rsidRPr="008E5125" w:rsidRDefault="00E759EF" w:rsidP="00E759EF">
            <w:pPr>
              <w:spacing w:line="0pt" w:lineRule="atLeast"/>
              <w:ind w:start="5.65pt" w:end="5.65pt"/>
              <w:jc w:val="center"/>
            </w:pPr>
          </w:p>
        </w:tc>
        <w:tc>
          <w:tcPr>
            <w:tcW w:w="61.55pt" w:type="dxa"/>
            <w:vAlign w:val="center"/>
          </w:tcPr>
          <w:p w14:paraId="7B1DBC93" w14:textId="60A43462" w:rsidR="00E759EF" w:rsidRPr="008E5125" w:rsidRDefault="00E759EF" w:rsidP="008F3577">
            <w:pPr>
              <w:jc w:val="center"/>
            </w:pPr>
          </w:p>
        </w:tc>
        <w:tc>
          <w:tcPr>
            <w:tcW w:w="64.90pt" w:type="dxa"/>
            <w:gridSpan w:val="2"/>
            <w:vAlign w:val="center"/>
          </w:tcPr>
          <w:p w14:paraId="3ED85148" w14:textId="0C3ECF52" w:rsidR="00E759EF" w:rsidRPr="008E5125" w:rsidRDefault="00E759EF" w:rsidP="008F3577">
            <w:pPr>
              <w:jc w:val="center"/>
            </w:pPr>
          </w:p>
        </w:tc>
        <w:tc>
          <w:tcPr>
            <w:tcW w:w="64.90pt" w:type="dxa"/>
            <w:gridSpan w:val="2"/>
            <w:vAlign w:val="center"/>
          </w:tcPr>
          <w:p w14:paraId="0BB316FE" w14:textId="4AD298DA" w:rsidR="00E759EF" w:rsidRPr="008E5125" w:rsidRDefault="00E759EF" w:rsidP="00E759EF">
            <w:pPr>
              <w:jc w:val="center"/>
            </w:pPr>
          </w:p>
        </w:tc>
        <w:tc>
          <w:tcPr>
            <w:tcW w:w="84.50pt" w:type="dxa"/>
            <w:vAlign w:val="center"/>
          </w:tcPr>
          <w:p w14:paraId="7085CDF6" w14:textId="7F49BC88" w:rsidR="00E759EF" w:rsidRPr="008E5125" w:rsidRDefault="00E759EF" w:rsidP="00E759EF">
            <w:pPr>
              <w:jc w:val="center"/>
            </w:pPr>
          </w:p>
        </w:tc>
        <w:tc>
          <w:tcPr>
            <w:tcW w:w="173.80pt" w:type="dxa"/>
            <w:vAlign w:val="center"/>
          </w:tcPr>
          <w:p w14:paraId="583B3F57" w14:textId="5EE48185" w:rsidR="00E759EF" w:rsidRPr="008E5125" w:rsidRDefault="00E759EF" w:rsidP="008F3577">
            <w:pPr>
              <w:jc w:val="start"/>
            </w:pPr>
          </w:p>
        </w:tc>
      </w:tr>
      <w:tr w:rsidR="00CF4831" w14:paraId="0DBACDD8" w14:textId="77777777" w:rsidTr="008E5125">
        <w:trPr>
          <w:cantSplit/>
          <w:trHeight w:hRule="exact" w:val="624"/>
          <w:jc w:val="center"/>
        </w:trPr>
        <w:tc>
          <w:tcPr>
            <w:tcW w:w="64.45pt" w:type="dxa"/>
            <w:vMerge/>
            <w:textDirection w:val="rlV"/>
            <w:vAlign w:val="center"/>
          </w:tcPr>
          <w:p w14:paraId="5301F545" w14:textId="77777777" w:rsidR="00E759EF" w:rsidRPr="008E5125" w:rsidRDefault="00E759EF" w:rsidP="00E759EF">
            <w:pPr>
              <w:spacing w:line="0pt" w:lineRule="atLeast"/>
              <w:ind w:start="5.65pt" w:end="5.65pt"/>
              <w:jc w:val="center"/>
            </w:pPr>
          </w:p>
        </w:tc>
        <w:tc>
          <w:tcPr>
            <w:tcW w:w="61.55pt" w:type="dxa"/>
            <w:vAlign w:val="center"/>
          </w:tcPr>
          <w:p w14:paraId="0D2B477D" w14:textId="0901D3B0" w:rsidR="00E759EF" w:rsidRPr="008E5125" w:rsidRDefault="00E759EF" w:rsidP="008F3577">
            <w:pPr>
              <w:jc w:val="center"/>
            </w:pPr>
          </w:p>
        </w:tc>
        <w:tc>
          <w:tcPr>
            <w:tcW w:w="64.90pt" w:type="dxa"/>
            <w:gridSpan w:val="2"/>
            <w:vAlign w:val="center"/>
          </w:tcPr>
          <w:p w14:paraId="50623DB5" w14:textId="0CD95796" w:rsidR="00E759EF" w:rsidRPr="008E5125" w:rsidRDefault="00E759EF" w:rsidP="008F3577">
            <w:pPr>
              <w:jc w:val="center"/>
            </w:pPr>
          </w:p>
        </w:tc>
        <w:tc>
          <w:tcPr>
            <w:tcW w:w="64.90pt" w:type="dxa"/>
            <w:gridSpan w:val="2"/>
            <w:vAlign w:val="center"/>
          </w:tcPr>
          <w:p w14:paraId="63E6248A" w14:textId="2C888815" w:rsidR="00E759EF" w:rsidRPr="008E5125" w:rsidRDefault="00E759EF" w:rsidP="00E759EF">
            <w:pPr>
              <w:jc w:val="center"/>
            </w:pPr>
          </w:p>
        </w:tc>
        <w:tc>
          <w:tcPr>
            <w:tcW w:w="84.50pt" w:type="dxa"/>
            <w:vAlign w:val="center"/>
          </w:tcPr>
          <w:p w14:paraId="0F14AF88" w14:textId="763D663F" w:rsidR="00E759EF" w:rsidRPr="008E5125" w:rsidRDefault="00E759EF" w:rsidP="00E759EF">
            <w:pPr>
              <w:jc w:val="center"/>
            </w:pPr>
          </w:p>
        </w:tc>
        <w:tc>
          <w:tcPr>
            <w:tcW w:w="173.80pt" w:type="dxa"/>
            <w:vAlign w:val="center"/>
          </w:tcPr>
          <w:p w14:paraId="279EAF60" w14:textId="167A8B44" w:rsidR="00E759EF" w:rsidRPr="008E5125" w:rsidRDefault="00E759EF" w:rsidP="008F3577">
            <w:pPr>
              <w:jc w:val="start"/>
            </w:pPr>
          </w:p>
        </w:tc>
      </w:tr>
      <w:tr w:rsidR="00CF4831" w14:paraId="79C745A2" w14:textId="77777777" w:rsidTr="008E5125">
        <w:trPr>
          <w:cantSplit/>
          <w:trHeight w:hRule="exact" w:val="624"/>
          <w:jc w:val="center"/>
        </w:trPr>
        <w:tc>
          <w:tcPr>
            <w:tcW w:w="64.45pt" w:type="dxa"/>
            <w:vMerge/>
            <w:textDirection w:val="rlV"/>
            <w:vAlign w:val="center"/>
          </w:tcPr>
          <w:p w14:paraId="52779462" w14:textId="77777777" w:rsidR="00E759EF" w:rsidRPr="008E5125" w:rsidRDefault="00E759EF" w:rsidP="00E759EF">
            <w:pPr>
              <w:spacing w:line="0pt" w:lineRule="atLeast"/>
              <w:ind w:start="5.65pt" w:end="5.65pt"/>
              <w:jc w:val="center"/>
            </w:pPr>
          </w:p>
        </w:tc>
        <w:tc>
          <w:tcPr>
            <w:tcW w:w="61.55pt" w:type="dxa"/>
            <w:vAlign w:val="center"/>
          </w:tcPr>
          <w:p w14:paraId="5084674A" w14:textId="77777777" w:rsidR="00E759EF" w:rsidRPr="008E5125" w:rsidRDefault="00E759EF" w:rsidP="008F3577">
            <w:pPr>
              <w:jc w:val="center"/>
            </w:pPr>
          </w:p>
        </w:tc>
        <w:tc>
          <w:tcPr>
            <w:tcW w:w="64.90pt" w:type="dxa"/>
            <w:gridSpan w:val="2"/>
            <w:vAlign w:val="center"/>
          </w:tcPr>
          <w:p w14:paraId="027B6D1C" w14:textId="77777777" w:rsidR="00E759EF" w:rsidRPr="008E5125" w:rsidRDefault="00E759EF" w:rsidP="008F3577">
            <w:pPr>
              <w:jc w:val="center"/>
            </w:pPr>
          </w:p>
        </w:tc>
        <w:tc>
          <w:tcPr>
            <w:tcW w:w="64.90pt" w:type="dxa"/>
            <w:gridSpan w:val="2"/>
            <w:vAlign w:val="center"/>
          </w:tcPr>
          <w:p w14:paraId="54157BE0" w14:textId="77777777" w:rsidR="00E759EF" w:rsidRPr="008E5125" w:rsidRDefault="00E759EF" w:rsidP="00E759EF">
            <w:pPr>
              <w:jc w:val="center"/>
            </w:pPr>
          </w:p>
        </w:tc>
        <w:tc>
          <w:tcPr>
            <w:tcW w:w="84.50pt" w:type="dxa"/>
            <w:vAlign w:val="center"/>
          </w:tcPr>
          <w:p w14:paraId="573E1CC3" w14:textId="77777777" w:rsidR="00E759EF" w:rsidRPr="008E5125" w:rsidRDefault="00E759EF" w:rsidP="00E759EF">
            <w:pPr>
              <w:jc w:val="center"/>
            </w:pPr>
          </w:p>
        </w:tc>
        <w:tc>
          <w:tcPr>
            <w:tcW w:w="173.80pt" w:type="dxa"/>
            <w:vAlign w:val="center"/>
          </w:tcPr>
          <w:p w14:paraId="04E25443" w14:textId="77777777" w:rsidR="00E759EF" w:rsidRPr="008E5125" w:rsidRDefault="00E759EF" w:rsidP="008F3577">
            <w:pPr>
              <w:jc w:val="start"/>
            </w:pPr>
          </w:p>
        </w:tc>
      </w:tr>
      <w:tr w:rsidR="00E759EF" w14:paraId="327052E8" w14:textId="77777777" w:rsidTr="008E5125">
        <w:trPr>
          <w:cantSplit/>
          <w:trHeight w:hRule="exact" w:val="672"/>
          <w:jc w:val="center"/>
        </w:trPr>
        <w:tc>
          <w:tcPr>
            <w:tcW w:w="162pt" w:type="dxa"/>
            <w:gridSpan w:val="3"/>
            <w:vAlign w:val="center"/>
          </w:tcPr>
          <w:p w14:paraId="6CC75A00" w14:textId="77777777" w:rsidR="00E759EF" w:rsidRDefault="00E759EF" w:rsidP="00E759EF">
            <w:pPr>
              <w:jc w:val="center"/>
            </w:pPr>
            <w:r>
              <w:rPr>
                <w:rFonts w:hint="eastAsia"/>
              </w:rPr>
              <w:t>呈报或提议单位意见</w:t>
            </w:r>
          </w:p>
        </w:tc>
        <w:tc>
          <w:tcPr>
            <w:tcW w:w="178.30pt" w:type="dxa"/>
            <w:gridSpan w:val="4"/>
            <w:vAlign w:val="center"/>
          </w:tcPr>
          <w:p w14:paraId="36D49F79" w14:textId="77777777" w:rsidR="00E759EF" w:rsidRDefault="00E759EF" w:rsidP="00E759EF">
            <w:pPr>
              <w:jc w:val="center"/>
            </w:pPr>
            <w:r>
              <w:rPr>
                <w:rFonts w:hint="eastAsia"/>
                <w:spacing w:val="20"/>
              </w:rPr>
              <w:t>试任职审批机关意见</w:t>
            </w:r>
          </w:p>
        </w:tc>
        <w:tc>
          <w:tcPr>
            <w:tcW w:w="173.80pt" w:type="dxa"/>
            <w:vAlign w:val="center"/>
          </w:tcPr>
          <w:p w14:paraId="15F6A6F9" w14:textId="77777777" w:rsidR="00E759EF" w:rsidRDefault="00E759EF" w:rsidP="00E759EF">
            <w:pPr>
              <w:jc w:val="center"/>
            </w:pPr>
            <w:r>
              <w:rPr>
                <w:rFonts w:hint="eastAsia"/>
                <w:spacing w:val="20"/>
              </w:rPr>
              <w:t>试任职行政任免机关意见</w:t>
            </w:r>
          </w:p>
        </w:tc>
      </w:tr>
      <w:tr w:rsidR="00E759EF" w14:paraId="64B1A255" w14:textId="77777777" w:rsidTr="008E5125">
        <w:trPr>
          <w:cantSplit/>
          <w:trHeight w:hRule="exact" w:val="1923"/>
          <w:jc w:val="center"/>
        </w:trPr>
        <w:tc>
          <w:tcPr>
            <w:tcW w:w="162pt" w:type="dxa"/>
            <w:gridSpan w:val="3"/>
          </w:tcPr>
          <w:p w14:paraId="1A296DD1" w14:textId="4A38995E" w:rsidR="00E759EF" w:rsidRDefault="00E25F93" w:rsidP="00E759EF">
            <w:r>
              <w:rPr>
                <w:rFonts w:hint="eastAsia"/>
              </w:rPr>
              <w:t>呈报或提议单位意见</w:t>
            </w:r>
          </w:p>
          <w:p w14:paraId="4266B51B" w14:textId="77777777" w:rsidR="00E759EF" w:rsidRDefault="00E759EF" w:rsidP="00E759EF"/>
          <w:p w14:paraId="793E9FE7" w14:textId="77777777" w:rsidR="00E759EF" w:rsidRDefault="00E759EF" w:rsidP="00E759EF"/>
          <w:p w14:paraId="72894B9D" w14:textId="77777777" w:rsidR="00E759EF" w:rsidRDefault="00E759EF" w:rsidP="00E759EF">
            <w:pPr>
              <w:tabs>
                <w:tab w:val="start" w:pos="117pt"/>
              </w:tabs>
              <w:ind w:end="17.95pt"/>
              <w:jc w:val="end"/>
            </w:pPr>
            <w:r>
              <w:rPr>
                <w:rFonts w:hint="eastAsia"/>
              </w:rPr>
              <w:t>盖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章</w:t>
            </w:r>
          </w:p>
          <w:p w14:paraId="1826B90E" w14:textId="20E6178D" w:rsidR="00E759EF" w:rsidRDefault="00E25F93" w:rsidP="00FB15E5">
            <w:pPr>
              <w:spacing w:before="7.80pt"/>
              <w:ind w:end="8.90pt"/>
              <w:jc w:val="end"/>
            </w:pPr>
            <w:r>
              <w:rPr>
                <w:rFonts w:hint="eastAsia"/>
              </w:rPr>
              <w:t>2020</w:t>
            </w:r>
            <w:r w:rsidR="00E453FF">
              <w:rPr>
                <w:rFonts w:hint="eastAsia"/>
              </w:rPr>
              <w:t xml:space="preserve"> </w:t>
            </w:r>
            <w:r w:rsidR="00E759EF">
              <w:rPr>
                <w:rFonts w:hint="eastAsia"/>
              </w:rPr>
              <w:t>年</w:t>
            </w:r>
            <w:r w:rsidR="00E453F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07</w:t>
            </w:r>
            <w:r w:rsidR="00E453FF">
              <w:rPr>
                <w:rFonts w:hint="eastAsia"/>
              </w:rPr>
              <w:t xml:space="preserve"> </w:t>
            </w:r>
            <w:r w:rsidR="00E759EF">
              <w:rPr>
                <w:rFonts w:hint="eastAsia"/>
              </w:rPr>
              <w:t>月</w:t>
            </w:r>
            <w:r w:rsidR="00E453F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02</w:t>
            </w:r>
            <w:r w:rsidR="00E453FF">
              <w:rPr>
                <w:rFonts w:hint="eastAsia"/>
              </w:rPr>
              <w:t xml:space="preserve"> </w:t>
            </w:r>
            <w:r w:rsidR="00E759EF">
              <w:rPr>
                <w:rFonts w:hint="eastAsia"/>
              </w:rPr>
              <w:t>日</w:t>
            </w:r>
          </w:p>
        </w:tc>
        <w:tc>
          <w:tcPr>
            <w:tcW w:w="178.30pt" w:type="dxa"/>
            <w:gridSpan w:val="4"/>
          </w:tcPr>
          <w:p w14:paraId="2095FAAC" w14:textId="5B929342" w:rsidR="00E759EF" w:rsidRDefault="00E25F93" w:rsidP="00E759EF">
            <w:r>
              <w:rPr>
                <w:rFonts w:hint="eastAsia"/>
                <w:spacing w:val="20"/>
              </w:rPr>
              <w:t>试任职审批机关意见</w:t>
            </w:r>
          </w:p>
          <w:p w14:paraId="34BE4EE2" w14:textId="77777777" w:rsidR="00E759EF" w:rsidRDefault="00E759EF" w:rsidP="00E759EF"/>
          <w:p w14:paraId="03E50900" w14:textId="77777777" w:rsidR="00E759EF" w:rsidRDefault="00E759EF" w:rsidP="00E759EF"/>
          <w:p w14:paraId="0496F0C3" w14:textId="77777777" w:rsidR="00E759EF" w:rsidRDefault="00E759EF" w:rsidP="00E759EF">
            <w:pPr>
              <w:tabs>
                <w:tab w:val="start" w:pos="117pt"/>
              </w:tabs>
              <w:ind w:end="19.75pt"/>
              <w:jc w:val="end"/>
            </w:pPr>
            <w:r>
              <w:rPr>
                <w:rFonts w:hint="eastAsia"/>
              </w:rPr>
              <w:t>盖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章</w:t>
            </w:r>
          </w:p>
          <w:p w14:paraId="2D9F1F50" w14:textId="2C5F8E06" w:rsidR="00E759EF" w:rsidRDefault="00E25F93" w:rsidP="00E759EF">
            <w:pPr>
              <w:spacing w:before="7.80pt"/>
              <w:ind w:end="10.70pt"/>
              <w:jc w:val="end"/>
            </w:pPr>
            <w:r>
              <w:rPr>
                <w:rFonts w:hint="eastAsia"/>
              </w:rPr>
              <w:t>2020</w:t>
            </w:r>
            <w:r w:rsidR="00E453FF">
              <w:rPr>
                <w:rFonts w:hint="eastAsia"/>
              </w:rPr>
              <w:t xml:space="preserve"> </w:t>
            </w:r>
            <w:r w:rsidR="00E759EF">
              <w:rPr>
                <w:rFonts w:hint="eastAsia"/>
              </w:rPr>
              <w:t>年</w:t>
            </w:r>
            <w:r w:rsidR="00E453F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07</w:t>
            </w:r>
            <w:r w:rsidR="00E453FF">
              <w:rPr>
                <w:rFonts w:hint="eastAsia"/>
              </w:rPr>
              <w:t xml:space="preserve"> </w:t>
            </w:r>
            <w:r w:rsidR="00E759EF">
              <w:rPr>
                <w:rFonts w:hint="eastAsia"/>
              </w:rPr>
              <w:t>月</w:t>
            </w:r>
            <w:r w:rsidR="00E453F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02</w:t>
            </w:r>
            <w:r w:rsidR="00E453FF">
              <w:rPr>
                <w:rFonts w:hint="eastAsia"/>
              </w:rPr>
              <w:t xml:space="preserve"> </w:t>
            </w:r>
            <w:r w:rsidR="00E759EF">
              <w:rPr>
                <w:rFonts w:hint="eastAsia"/>
              </w:rPr>
              <w:t>日</w:t>
            </w:r>
          </w:p>
        </w:tc>
        <w:tc>
          <w:tcPr>
            <w:tcW w:w="173.80pt" w:type="dxa"/>
          </w:tcPr>
          <w:p w14:paraId="4C811BED" w14:textId="6123CA1C" w:rsidR="00E759EF" w:rsidRDefault="00E25F93" w:rsidP="00E759EF">
            <w:r>
              <w:rPr>
                <w:rFonts w:hint="eastAsia"/>
                <w:spacing w:val="20"/>
              </w:rPr>
              <w:t>试任职行政任免机关意见</w:t>
            </w:r>
          </w:p>
          <w:p w14:paraId="1019211A" w14:textId="77777777" w:rsidR="00E759EF" w:rsidRDefault="00E759EF" w:rsidP="00E759EF"/>
          <w:p w14:paraId="2F17994B" w14:textId="77777777" w:rsidR="00E759EF" w:rsidRDefault="00E759EF" w:rsidP="00E759EF"/>
          <w:p w14:paraId="3760AA96" w14:textId="77777777" w:rsidR="00E759EF" w:rsidRDefault="00E759EF" w:rsidP="00E759EF">
            <w:pPr>
              <w:tabs>
                <w:tab w:val="start" w:pos="117pt"/>
              </w:tabs>
              <w:ind w:end="21.50pt"/>
              <w:jc w:val="end"/>
            </w:pPr>
            <w:r>
              <w:rPr>
                <w:rFonts w:hint="eastAsia"/>
              </w:rPr>
              <w:t>盖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章</w:t>
            </w:r>
          </w:p>
          <w:p w14:paraId="127D1C41" w14:textId="3E2DCB05" w:rsidR="00E759EF" w:rsidRDefault="00E25F93" w:rsidP="00E759EF">
            <w:pPr>
              <w:spacing w:before="7.80pt"/>
              <w:ind w:end="12.60pt"/>
              <w:jc w:val="end"/>
            </w:pPr>
            <w:r>
              <w:rPr>
                <w:rFonts w:hint="eastAsia"/>
              </w:rPr>
              <w:t>2020</w:t>
            </w:r>
            <w:r w:rsidR="00E453FF">
              <w:rPr>
                <w:rFonts w:hint="eastAsia"/>
              </w:rPr>
              <w:t xml:space="preserve"> </w:t>
            </w:r>
            <w:r w:rsidR="00E759EF">
              <w:rPr>
                <w:rFonts w:hint="eastAsia"/>
              </w:rPr>
              <w:t>年</w:t>
            </w:r>
            <w:r w:rsidR="00E453F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07</w:t>
            </w:r>
            <w:r w:rsidR="00E453FF">
              <w:rPr>
                <w:rFonts w:hint="eastAsia"/>
              </w:rPr>
              <w:t xml:space="preserve"> </w:t>
            </w:r>
            <w:r w:rsidR="00E759EF">
              <w:rPr>
                <w:rFonts w:hint="eastAsia"/>
              </w:rPr>
              <w:t>月</w:t>
            </w:r>
            <w:r w:rsidR="00E453F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02</w:t>
            </w:r>
            <w:r w:rsidR="00E453FF">
              <w:rPr>
                <w:rFonts w:hint="eastAsia"/>
              </w:rPr>
              <w:t xml:space="preserve"> </w:t>
            </w:r>
            <w:r w:rsidR="00E759EF">
              <w:rPr>
                <w:rFonts w:hint="eastAsia"/>
              </w:rPr>
              <w:t>日</w:t>
            </w:r>
          </w:p>
        </w:tc>
      </w:tr>
      <w:tr w:rsidR="00E759EF" w14:paraId="0532333F" w14:textId="77777777" w:rsidTr="008E5125">
        <w:trPr>
          <w:cantSplit/>
          <w:trHeight w:hRule="exact" w:val="621"/>
          <w:jc w:val="center"/>
        </w:trPr>
        <w:tc>
          <w:tcPr>
            <w:tcW w:w="252pt" w:type="dxa"/>
            <w:gridSpan w:val="5"/>
            <w:vAlign w:val="center"/>
          </w:tcPr>
          <w:p w14:paraId="0DAD83FA" w14:textId="77777777" w:rsidR="00E759EF" w:rsidRDefault="00E759EF" w:rsidP="00E759EF">
            <w:pPr>
              <w:jc w:val="center"/>
            </w:pPr>
            <w:r>
              <w:rPr>
                <w:rFonts w:hint="eastAsia"/>
              </w:rPr>
              <w:t>正式任职审批机关意见</w:t>
            </w:r>
          </w:p>
        </w:tc>
        <w:tc>
          <w:tcPr>
            <w:tcW w:w="262.10pt" w:type="dxa"/>
            <w:gridSpan w:val="3"/>
            <w:vAlign w:val="center"/>
          </w:tcPr>
          <w:p w14:paraId="54ACD347" w14:textId="77777777" w:rsidR="00E759EF" w:rsidRDefault="00E759EF" w:rsidP="00E759EF">
            <w:pPr>
              <w:jc w:val="center"/>
            </w:pPr>
            <w:r>
              <w:rPr>
                <w:rFonts w:hint="eastAsia"/>
              </w:rPr>
              <w:t>正式任职行政任免机关意见</w:t>
            </w:r>
          </w:p>
        </w:tc>
      </w:tr>
      <w:tr w:rsidR="00E759EF" w14:paraId="42CF6E24" w14:textId="77777777" w:rsidTr="008E5125">
        <w:trPr>
          <w:cantSplit/>
          <w:trHeight w:hRule="exact" w:val="2211"/>
          <w:jc w:val="center"/>
        </w:trPr>
        <w:tc>
          <w:tcPr>
            <w:tcW w:w="252pt" w:type="dxa"/>
            <w:gridSpan w:val="5"/>
            <w:tcBorders>
              <w:bottom w:val="single" w:sz="4" w:space="0" w:color="auto"/>
            </w:tcBorders>
          </w:tcPr>
          <w:p w14:paraId="71E4B34D" w14:textId="7067F7E6" w:rsidR="00E759EF" w:rsidRDefault="00E25F93" w:rsidP="00E759EF">
            <w:r>
              <w:rPr>
                <w:rFonts w:hint="eastAsia"/>
              </w:rPr>
              <w:t>正式任职审批机关意见</w:t>
            </w:r>
          </w:p>
          <w:p w14:paraId="6DBF92BF" w14:textId="77777777" w:rsidR="00E759EF" w:rsidRDefault="00E759EF" w:rsidP="00E759EF"/>
          <w:p w14:paraId="696D9A4D" w14:textId="77777777" w:rsidR="00E759EF" w:rsidRDefault="00E759EF" w:rsidP="00E759EF"/>
          <w:p w14:paraId="2CC571FC" w14:textId="77777777" w:rsidR="00E759EF" w:rsidRDefault="00E759EF" w:rsidP="00E759EF">
            <w:pPr>
              <w:tabs>
                <w:tab w:val="start" w:pos="117pt"/>
              </w:tabs>
              <w:ind w:end="21.50pt"/>
              <w:jc w:val="end"/>
            </w:pPr>
          </w:p>
          <w:p w14:paraId="2DB2AD9C" w14:textId="77777777" w:rsidR="00E759EF" w:rsidRDefault="00E759EF" w:rsidP="00E759EF">
            <w:pPr>
              <w:tabs>
                <w:tab w:val="start" w:pos="117pt"/>
              </w:tabs>
              <w:ind w:end="21.50pt"/>
              <w:jc w:val="end"/>
            </w:pPr>
            <w:r>
              <w:rPr>
                <w:rFonts w:hint="eastAsia"/>
              </w:rPr>
              <w:t>盖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章</w:t>
            </w:r>
          </w:p>
          <w:p w14:paraId="3ABB0414" w14:textId="3D1BAAA8" w:rsidR="00E759EF" w:rsidRDefault="00E759EF" w:rsidP="00E759EF">
            <w:pPr>
              <w:spacing w:before="7.80pt"/>
              <w:ind w:end="12.60pt"/>
              <w:jc w:val="end"/>
            </w:pPr>
            <w:r>
              <w:rPr>
                <w:rFonts w:hint="eastAsia"/>
              </w:rPr>
              <w:t>年</w:t>
            </w:r>
            <w:r w:rsidR="00E453FF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 w:rsidR="00E453FF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  <w:tc>
          <w:tcPr>
            <w:tcW w:w="262.10pt" w:type="dxa"/>
            <w:gridSpan w:val="3"/>
            <w:tcBorders>
              <w:bottom w:val="single" w:sz="4" w:space="0" w:color="auto"/>
            </w:tcBorders>
          </w:tcPr>
          <w:p w14:paraId="339834E7" w14:textId="6134462B" w:rsidR="00E759EF" w:rsidRDefault="00E25F93" w:rsidP="00E759EF">
            <w:r>
              <w:rPr>
                <w:rFonts w:hint="eastAsia"/>
              </w:rPr>
              <w:t>正式任职行政任免机关意见</w:t>
            </w:r>
          </w:p>
          <w:p w14:paraId="71326040" w14:textId="77777777" w:rsidR="00E759EF" w:rsidRDefault="00E759EF" w:rsidP="00E759EF"/>
          <w:p w14:paraId="34A36B64" w14:textId="77777777" w:rsidR="00E759EF" w:rsidRDefault="00E759EF" w:rsidP="00E759EF"/>
          <w:p w14:paraId="7C5BA3C8" w14:textId="77777777" w:rsidR="00E759EF" w:rsidRDefault="00E759EF" w:rsidP="00E759EF">
            <w:pPr>
              <w:tabs>
                <w:tab w:val="start" w:pos="117pt"/>
              </w:tabs>
              <w:ind w:end="21.50pt"/>
              <w:jc w:val="end"/>
            </w:pPr>
          </w:p>
          <w:p w14:paraId="62A7224B" w14:textId="77777777" w:rsidR="00E759EF" w:rsidRDefault="00E759EF" w:rsidP="00E759EF">
            <w:pPr>
              <w:tabs>
                <w:tab w:val="start" w:pos="117pt"/>
              </w:tabs>
              <w:ind w:end="21.50pt"/>
              <w:jc w:val="end"/>
            </w:pPr>
            <w:r>
              <w:rPr>
                <w:rFonts w:hint="eastAsia"/>
              </w:rPr>
              <w:t>盖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章</w:t>
            </w:r>
          </w:p>
          <w:p w14:paraId="40DB9427" w14:textId="1F74A848" w:rsidR="00E759EF" w:rsidRDefault="00E759EF" w:rsidP="00E759EF">
            <w:pPr>
              <w:spacing w:before="7.80pt"/>
              <w:ind w:end="12.60pt"/>
              <w:jc w:val="end"/>
            </w:pPr>
            <w:r>
              <w:rPr>
                <w:rFonts w:hint="eastAsia"/>
              </w:rPr>
              <w:t>年</w:t>
            </w:r>
            <w:r w:rsidR="00E453FF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 w:rsidR="00E14A07">
              <w:rPr>
                <w:rFonts w:hint="eastAsia"/>
              </w:rPr>
              <w:t xml:space="preserve"> </w:t>
            </w:r>
            <w:r w:rsidR="00E14A07">
              <w:t xml:space="preserve"> </w:t>
            </w:r>
            <w:r>
              <w:rPr>
                <w:rFonts w:hint="eastAsia"/>
              </w:rPr>
              <w:t>日</w:t>
            </w:r>
          </w:p>
        </w:tc>
      </w:tr>
    </w:tbl>
    <w:p w14:paraId="2AC129FB" w14:textId="5968A3D4" w:rsidR="00F43419" w:rsidRDefault="00F43419" w:rsidP="00F43419">
      <w:pPr>
        <w:spacing w:before="7.80pt"/>
        <w:ind w:firstLine="5.25pt"/>
      </w:pPr>
      <w:r>
        <w:rPr>
          <w:rFonts w:hint="eastAsia"/>
        </w:rPr>
        <w:t>填表人：</w:t>
      </w:r>
    </w:p>
    <w:sectPr w:rsidR="00F43419" w:rsidSect="00F43419">
      <w:pgSz w:w="595.35pt" w:h="842pt" w:code="9"/>
      <w:pgMar w:top="34pt" w:right="38.85pt" w:bottom="28.35pt" w:left="28.35pt" w:header="17pt" w:footer="22.70pt" w:gutter="0pt"/>
      <w:cols w:space="21.25pt"/>
      <w:docGrid w:type="lines" w:linePitch="31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4C96CCA0" w14:textId="77777777" w:rsidR="00591A6F" w:rsidRDefault="00591A6F" w:rsidP="0060451C">
      <w:r>
        <w:separator/>
      </w:r>
    </w:p>
  </w:endnote>
  <w:endnote w:type="continuationSeparator" w:id="0">
    <w:p w14:paraId="1845DB28" w14:textId="77777777" w:rsidR="00591A6F" w:rsidRDefault="00591A6F" w:rsidP="00604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characterSet="iso-8859-1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macintosh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characterSet="macintosh"/>
    <w:family w:val="roman"/>
    <w:notTrueType/>
    <w:pitch w:val="variable"/>
    <w:sig w:usb0="00000003" w:usb1="00000000" w:usb2="00000000" w:usb3="00000000" w:csb0="00000001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5D6D59B4" w14:textId="77777777" w:rsidR="00591A6F" w:rsidRDefault="00591A6F" w:rsidP="0060451C">
      <w:r>
        <w:separator/>
      </w:r>
    </w:p>
  </w:footnote>
  <w:footnote w:type="continuationSeparator" w:id="0">
    <w:p w14:paraId="61F8A85E" w14:textId="77777777" w:rsidR="00591A6F" w:rsidRDefault="00591A6F" w:rsidP="0060451C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FFFFFF1D"/>
    <w:multiLevelType w:val="multilevel"/>
    <w:tmpl w:val="7BE68D2C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Wingdings" w:hAnsi="Wingdings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embedSystemFonts/>
  <w:bordersDoNotSurroundHeader/>
  <w:bordersDoNotSurroundFooter/>
  <w:hideSpellingErrors/>
  <w:hideGrammaticalErrors/>
  <w:proofState w:spelling="clean" w:grammar="clean"/>
  <w:attachedTemplate r:id="rId1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VerticalSpacing w:val="7.80pt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97"/>
    <w:rsid w:val="00002C4E"/>
    <w:rsid w:val="000747E7"/>
    <w:rsid w:val="000879B9"/>
    <w:rsid w:val="000B2137"/>
    <w:rsid w:val="000C2287"/>
    <w:rsid w:val="000D2128"/>
    <w:rsid w:val="000E1735"/>
    <w:rsid w:val="000F3F15"/>
    <w:rsid w:val="00102519"/>
    <w:rsid w:val="00111D53"/>
    <w:rsid w:val="00123E1F"/>
    <w:rsid w:val="00147579"/>
    <w:rsid w:val="00161323"/>
    <w:rsid w:val="0016635E"/>
    <w:rsid w:val="00176CB1"/>
    <w:rsid w:val="0018787D"/>
    <w:rsid w:val="001D7F9A"/>
    <w:rsid w:val="001E1882"/>
    <w:rsid w:val="001F27B8"/>
    <w:rsid w:val="00236B8F"/>
    <w:rsid w:val="00257EB9"/>
    <w:rsid w:val="00277557"/>
    <w:rsid w:val="0029420D"/>
    <w:rsid w:val="00327E30"/>
    <w:rsid w:val="003339D8"/>
    <w:rsid w:val="00347E1A"/>
    <w:rsid w:val="003E0644"/>
    <w:rsid w:val="003F10E2"/>
    <w:rsid w:val="0042663B"/>
    <w:rsid w:val="00434636"/>
    <w:rsid w:val="004A4CD9"/>
    <w:rsid w:val="004C07F8"/>
    <w:rsid w:val="004C15DD"/>
    <w:rsid w:val="004F7F60"/>
    <w:rsid w:val="0050470B"/>
    <w:rsid w:val="00514A13"/>
    <w:rsid w:val="00541A01"/>
    <w:rsid w:val="0056143F"/>
    <w:rsid w:val="00591A6F"/>
    <w:rsid w:val="00591D7B"/>
    <w:rsid w:val="005C3089"/>
    <w:rsid w:val="0060451C"/>
    <w:rsid w:val="00616BF7"/>
    <w:rsid w:val="006226C8"/>
    <w:rsid w:val="00684C54"/>
    <w:rsid w:val="006939D9"/>
    <w:rsid w:val="006C7AAB"/>
    <w:rsid w:val="006D0974"/>
    <w:rsid w:val="006E3763"/>
    <w:rsid w:val="006F3308"/>
    <w:rsid w:val="006F3A4E"/>
    <w:rsid w:val="00711DB3"/>
    <w:rsid w:val="00723B29"/>
    <w:rsid w:val="00755B97"/>
    <w:rsid w:val="00770E68"/>
    <w:rsid w:val="00831DFE"/>
    <w:rsid w:val="00833FE9"/>
    <w:rsid w:val="00844283"/>
    <w:rsid w:val="00867D1D"/>
    <w:rsid w:val="008C76D8"/>
    <w:rsid w:val="008E0CF7"/>
    <w:rsid w:val="008E5125"/>
    <w:rsid w:val="008F3577"/>
    <w:rsid w:val="00943BE5"/>
    <w:rsid w:val="0096019D"/>
    <w:rsid w:val="00962591"/>
    <w:rsid w:val="009B01BF"/>
    <w:rsid w:val="009C2123"/>
    <w:rsid w:val="009C6BA7"/>
    <w:rsid w:val="009D075D"/>
    <w:rsid w:val="009D6189"/>
    <w:rsid w:val="009E10B4"/>
    <w:rsid w:val="00A03704"/>
    <w:rsid w:val="00A043A0"/>
    <w:rsid w:val="00A24EC0"/>
    <w:rsid w:val="00A638DA"/>
    <w:rsid w:val="00A64D2C"/>
    <w:rsid w:val="00AD2586"/>
    <w:rsid w:val="00AE1527"/>
    <w:rsid w:val="00AE27D3"/>
    <w:rsid w:val="00AE3E72"/>
    <w:rsid w:val="00AF78C0"/>
    <w:rsid w:val="00B11C88"/>
    <w:rsid w:val="00B122E7"/>
    <w:rsid w:val="00B50428"/>
    <w:rsid w:val="00B50828"/>
    <w:rsid w:val="00B62C14"/>
    <w:rsid w:val="00B905A3"/>
    <w:rsid w:val="00B943F3"/>
    <w:rsid w:val="00BC6FD1"/>
    <w:rsid w:val="00BE4416"/>
    <w:rsid w:val="00C10FF8"/>
    <w:rsid w:val="00C30527"/>
    <w:rsid w:val="00C3220A"/>
    <w:rsid w:val="00C459E5"/>
    <w:rsid w:val="00C72792"/>
    <w:rsid w:val="00C92BB8"/>
    <w:rsid w:val="00CB6697"/>
    <w:rsid w:val="00CC391F"/>
    <w:rsid w:val="00CF4831"/>
    <w:rsid w:val="00D03268"/>
    <w:rsid w:val="00D73F08"/>
    <w:rsid w:val="00D91418"/>
    <w:rsid w:val="00D9330F"/>
    <w:rsid w:val="00E14A07"/>
    <w:rsid w:val="00E25F93"/>
    <w:rsid w:val="00E34BCC"/>
    <w:rsid w:val="00E453FF"/>
    <w:rsid w:val="00E6143B"/>
    <w:rsid w:val="00E759EF"/>
    <w:rsid w:val="00E777E2"/>
    <w:rsid w:val="00EA2627"/>
    <w:rsid w:val="00F027AA"/>
    <w:rsid w:val="00F43419"/>
    <w:rsid w:val="00F55054"/>
    <w:rsid w:val="00F80A9C"/>
    <w:rsid w:val="00FA3A63"/>
    <w:rsid w:val="00FB15E5"/>
    <w:rsid w:val="00FB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office/mac/office/2008/main"/>
  <w:attachedSchema w:val="urn:schemas-microsoft-com:mac:vml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C543E"/>
  <w15:docId w15:val="{71F49510-1530-4BAF-8E42-584C25100D4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29420D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0451C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60451C"/>
    <w:rPr>
      <w:kern w:val="2"/>
      <w:sz w:val="18"/>
      <w:szCs w:val="18"/>
    </w:rPr>
  </w:style>
  <w:style w:type="paragraph" w:styleId="a5">
    <w:name w:val="footer"/>
    <w:basedOn w:val="a"/>
    <w:link w:val="a6"/>
    <w:rsid w:val="0060451C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  <w:style w:type="character" w:customStyle="1" w:styleId="a6">
    <w:name w:val="页脚 字符"/>
    <w:link w:val="a5"/>
    <w:rsid w:val="0060451C"/>
    <w:rPr>
      <w:kern w:val="2"/>
      <w:sz w:val="18"/>
      <w:szCs w:val="18"/>
    </w:rPr>
  </w:style>
  <w:style w:type="paragraph" w:customStyle="1" w:styleId="CharCharCharCharCharChar">
    <w:name w:val="Char Char Char Char Char Char"/>
    <w:basedOn w:val="a"/>
    <w:rsid w:val="006D0974"/>
    <w:pPr>
      <w:widowControl/>
      <w:spacing w:after="8pt" w:line="12pt" w:lineRule="exact"/>
      <w:jc w:val="start"/>
    </w:pPr>
    <w:rPr>
      <w:rFonts w:ascii="Arial" w:eastAsia="Times New Roman" w:hAnsi="Arial" w:cs="Verdana"/>
      <w:b/>
      <w:kern w:val="0"/>
      <w:szCs w:val="20"/>
      <w:lang w:eastAsia="en-US"/>
    </w:rPr>
  </w:style>
  <w:style w:type="paragraph" w:styleId="a7">
    <w:name w:val="Balloon Text"/>
    <w:basedOn w:val="a"/>
    <w:link w:val="a8"/>
    <w:rsid w:val="00D03268"/>
    <w:rPr>
      <w:sz w:val="18"/>
      <w:szCs w:val="18"/>
    </w:rPr>
  </w:style>
  <w:style w:type="character" w:customStyle="1" w:styleId="a8">
    <w:name w:val="批注框文本 字符"/>
    <w:link w:val="a7"/>
    <w:rsid w:val="00D0326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ettings" Target="settings.xml"/><Relationship Id="rId7" Type="http://purl.oclc.org/ooxml/officeDocument/relationships/image" Target="media/image1.png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Relationship Id="rId9" Type="http://purl.oclc.org/ooxml/officeDocument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file:///C:\Users\fafa\Downloads\Normal.dot" TargetMode="Externa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</Template>
  <TotalTime>5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sws</dc:creator>
  <cp:keywords/>
  <dc:description/>
  <cp:lastModifiedBy>sws</cp:lastModifiedBy>
  <cp:revision>6</cp:revision>
  <dcterms:created xsi:type="dcterms:W3CDTF">2020-07-02T01:22:00Z</dcterms:created>
  <dcterms:modified xsi:type="dcterms:W3CDTF">2020-07-09T03:44:00Z</dcterms:modified>
</cp:coreProperties>
</file>